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7DB6F" w14:textId="4A85117C" w:rsidR="0041207C" w:rsidRDefault="00D01D47">
      <w:pPr>
        <w:sectPr w:rsidR="0041207C">
          <w:headerReference w:type="default" r:id="rId8"/>
          <w:footerReference w:type="default" r:id="rId9"/>
          <w:headerReference w:type="first" r:id="rId10"/>
          <w:pgSz w:w="12240" w:h="15840"/>
          <w:pgMar w:top="576" w:right="576" w:bottom="576" w:left="576" w:header="576" w:footer="576" w:gutter="0"/>
          <w:cols w:space="720"/>
          <w:titlePg/>
        </w:sectPr>
      </w:pPr>
      <w:bookmarkStart w:id="0" w:name="_GoBack"/>
      <w:bookmarkEnd w:id="0"/>
      <w:r>
        <w:rPr>
          <w:noProof/>
        </w:rPr>
        <mc:AlternateContent>
          <mc:Choice Requires="wps">
            <w:drawing>
              <wp:anchor distT="0" distB="0" distL="114300" distR="114300" simplePos="0" relativeHeight="251658251" behindDoc="0" locked="0" layoutInCell="1" allowOverlap="1" wp14:anchorId="0E3EFBEA" wp14:editId="60A04B1F">
                <wp:simplePos x="0" y="0"/>
                <wp:positionH relativeFrom="page">
                  <wp:posOffset>3088640</wp:posOffset>
                </wp:positionH>
                <wp:positionV relativeFrom="page">
                  <wp:posOffset>5232400</wp:posOffset>
                </wp:positionV>
                <wp:extent cx="4305300" cy="4048760"/>
                <wp:effectExtent l="0" t="0" r="0" b="15240"/>
                <wp:wrapTight wrapText="bothSides">
                  <wp:wrapPolygon edited="0">
                    <wp:start x="127" y="0"/>
                    <wp:lineTo x="127" y="21546"/>
                    <wp:lineTo x="21281" y="21546"/>
                    <wp:lineTo x="21281" y="0"/>
                    <wp:lineTo x="127" y="0"/>
                  </wp:wrapPolygon>
                </wp:wrapTight>
                <wp:docPr id="84"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404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0418C71D" w14:textId="66031E78" w:rsidR="00235500" w:rsidRPr="00B047B0" w:rsidRDefault="00235500" w:rsidP="0041207C">
                            <w:pPr>
                              <w:pStyle w:val="BodyText"/>
                            </w:pPr>
                            <w:r>
                              <w:t>The BBS (Body Balance Spa) can detox, stimulate and/or promote circulation throughout the body causing the body to purge toxins and heavy metals, which are acquired everyday from the environment, the food we eat, and more. The BBS works based on a bio Electric Field that uses a positive and negative current charging the water, thus energizing the water, and in turn energizing the body to purge toxins on its own that cause all kinds of disease, discomfort and ailments. This is done by placing the feet in the Foot Spa and relaxing. A toxin is poison. Scientists estimate that over 50% of the U.S. population consumes too many heavy metals and also herbicides, pesticides, etc. Detoxing allows the body’s eliminative channels to get rid of toxins in the cells, organs, tissues, blood stream and lymphatic system. Let Herbs for Thought help you energize your body and energize your life; whether you are in need of relief, or just want to prevent the disease you may never know you had, detoxification is an essential step on your road to health!</w:t>
                            </w:r>
                            <w:r w:rsidR="007A55EB">
                              <w:t xml:space="preserve"> Therefore,</w:t>
                            </w:r>
                            <w:r>
                              <w:t xml:space="preserve"> come soak your feet in the Body Balance Foot Spa and enjoy a relaxing, yet beneficial, 40 minutes.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37" o:spid="_x0000_s1026" type="#_x0000_t202" style="position:absolute;margin-left:243.2pt;margin-top:412pt;width:339pt;height:318.8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" mv:complextextbox="1" filled="f" stroked="f">
                <v:textbox inset=",0,,0">
                  <w:txbxContent>
                    <w:p w14:paraId="0418C71D" w14:textId="66031E78" w:rsidR="00235500" w:rsidRPr="00B047B0" w:rsidRDefault="00235500" w:rsidP="0041207C">
                      <w:pPr>
                        <w:pStyle w:val="BodyText"/>
                      </w:pPr>
                      <w:r>
                        <w:t>The BBS (Body Balance Spa) can detox, stimulate and/or promote circulation throughout the body causing the body to purge toxins and heavy metals, which are acquired everyday from the environment, the food we eat, and more. The BBS works based on a bio Electric Field that uses a positive and negative current charging the water, thus energizing the water, and in turn energizing the body to purge toxins on its own that cause all kinds of disease, discomfort and ailments. This is done by placing the feet in the Foot Spa and relaxing. A toxin is poison. Scientists estimate that over 50% of the U.S. population consumes too many heavy metals and also herbicides, pesticides, etc. Detoxing allows the body’s eliminative channels to get rid of toxins in the cells, organs, tissues, blood stream and lymphatic system. Let Herbs for Thought help you energize your body and energize your life; whether you are in need of relief, or just want to prevent the disease you may never know you had, detoxification is an essential step on your road to health!</w:t>
                      </w:r>
                      <w:r w:rsidR="007A55EB">
                        <w:t xml:space="preserve"> Therefore,</w:t>
                      </w:r>
                      <w:r>
                        <w:t xml:space="preserve"> come soak your feet in the Body Balance Foot Spa and enjoy a relaxing, yet beneficial, 40 minutes. </w:t>
                      </w:r>
                    </w:p>
                  </w:txbxContent>
                </v:textbox>
                <w10:wrap type="tight" anchorx="page" anchory="page"/>
              </v:shape>
            </w:pict>
          </mc:Fallback>
        </mc:AlternateContent>
      </w:r>
      <w:r w:rsidR="006902C4">
        <w:rPr>
          <w:noProof/>
        </w:rPr>
        <mc:AlternateContent>
          <mc:Choice Requires="wps">
            <w:drawing>
              <wp:anchor distT="0" distB="0" distL="114300" distR="114300" simplePos="0" relativeHeight="251658244" behindDoc="0" locked="0" layoutInCell="1" allowOverlap="1" wp14:anchorId="3A564CE5" wp14:editId="6DFCB0DD">
                <wp:simplePos x="0" y="0"/>
                <wp:positionH relativeFrom="page">
                  <wp:posOffset>3108960</wp:posOffset>
                </wp:positionH>
                <wp:positionV relativeFrom="page">
                  <wp:posOffset>9281160</wp:posOffset>
                </wp:positionV>
                <wp:extent cx="4108450" cy="638810"/>
                <wp:effectExtent l="0" t="0" r="6350" b="0"/>
                <wp:wrapTight wrapText="bothSides">
                  <wp:wrapPolygon edited="0">
                    <wp:start x="0" y="0"/>
                    <wp:lineTo x="0" y="20612"/>
                    <wp:lineTo x="21500" y="20612"/>
                    <wp:lineTo x="21500" y="0"/>
                    <wp:lineTo x="0" y="0"/>
                  </wp:wrapPolygon>
                </wp:wrapTight>
                <wp:docPr id="20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8450" cy="63881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 uri="{FAA26D3D-D897-4be2-8F04-BA451C77F1D7}">
                            <ma14:placeholderFlag xmlns:ma14="http://schemas.microsoft.com/office/mac/drawingml/2011/main"/>
                          </a:ext>
                        </a:extLst>
                      </wps:spPr>
                      <wps:txbx>
                        <w:txbxContent>
                          <w:p w14:paraId="41B19792" w14:textId="70D76226" w:rsidR="00235500" w:rsidRPr="001A7FB9" w:rsidRDefault="00235500" w:rsidP="0041207C">
                            <w:pPr>
                              <w:pStyle w:val="Heading4"/>
                              <w:rPr>
                                <w:i/>
                              </w:rPr>
                            </w:pPr>
                            <w:r>
                              <w:t xml:space="preserve">See me to learn more about other steps to take, here’s to your health! </w:t>
                            </w:r>
                            <w:r>
                              <w:rPr>
                                <w:i/>
                              </w:rPr>
                              <w:t>Sincerely, Shelley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7" style="position:absolute;margin-left:244.8pt;margin-top:730.8pt;width:323.5pt;height:50.3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" fillcolor="#c2a0e2 [3204]" stroked="f" strokecolor="#4a7ebb" strokeweight="1.5pt">
                <v:shadow opacity="22938f" mv:blur="38100f" offset="0,2pt"/>
                <v:textbox inset=",0,,0">
                  <w:txbxContent>
                    <w:p w14:paraId="41B19792" w14:textId="70D76226" w:rsidR="00235500" w:rsidRPr="001A7FB9" w:rsidRDefault="00235500" w:rsidP="0041207C">
                      <w:pPr>
                        <w:pStyle w:val="Heading4"/>
                        <w:rPr>
                          <w:i/>
                        </w:rPr>
                      </w:pPr>
                      <w:r>
                        <w:t xml:space="preserve">See me to learn more about other steps to take, here’s to your health! </w:t>
                      </w:r>
                      <w:r>
                        <w:rPr>
                          <w:i/>
                        </w:rPr>
                        <w:t>Sincerely, Shelley</w:t>
                      </w:r>
                    </w:p>
                  </w:txbxContent>
                </v:textbox>
                <w10:wrap type="tight" anchorx="page" anchory="page"/>
              </v:rect>
            </w:pict>
          </mc:Fallback>
        </mc:AlternateContent>
      </w:r>
      <w:r w:rsidR="00F51B85">
        <w:rPr>
          <w:noProof/>
        </w:rPr>
        <w:drawing>
          <wp:anchor distT="0" distB="0" distL="118745" distR="118745" simplePos="0" relativeHeight="251658388" behindDoc="0" locked="0" layoutInCell="0" allowOverlap="1" wp14:anchorId="6825831B" wp14:editId="2640887D">
            <wp:simplePos x="0" y="0"/>
            <wp:positionH relativeFrom="page">
              <wp:posOffset>5511800</wp:posOffset>
            </wp:positionH>
            <wp:positionV relativeFrom="page">
              <wp:posOffset>778510</wp:posOffset>
            </wp:positionV>
            <wp:extent cx="1187450" cy="1187450"/>
            <wp:effectExtent l="203200" t="228600" r="234950" b="260350"/>
            <wp:wrapTight wrapText="bothSides">
              <wp:wrapPolygon edited="0">
                <wp:start x="-1802" y="-2675"/>
                <wp:lineTo x="-3518" y="-1526"/>
                <wp:lineTo x="-2552" y="20708"/>
                <wp:lineTo x="19748" y="23925"/>
                <wp:lineTo x="20322" y="24784"/>
                <wp:lineTo x="23072" y="24434"/>
                <wp:lineTo x="24031" y="17325"/>
                <wp:lineTo x="23698" y="-3591"/>
                <wp:lineTo x="490" y="-2967"/>
                <wp:lineTo x="-1802" y="-2675"/>
              </wp:wrapPolygon>
            </wp:wrapTight>
            <wp:docPr id="10"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0" descr=":nfc 13 - fall p 2 through 6:42-17193310.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435077">
                      <a:off x="0" y="0"/>
                      <a:ext cx="1187450" cy="118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1056">
        <w:rPr>
          <w:noProof/>
        </w:rPr>
        <w:drawing>
          <wp:anchor distT="0" distB="0" distL="118745" distR="118745" simplePos="0" relativeHeight="251658391" behindDoc="0" locked="0" layoutInCell="1" allowOverlap="1" wp14:anchorId="5539E5A5" wp14:editId="45C1C558">
            <wp:simplePos x="0" y="0"/>
            <wp:positionH relativeFrom="page">
              <wp:posOffset>365760</wp:posOffset>
            </wp:positionH>
            <wp:positionV relativeFrom="page">
              <wp:posOffset>7792085</wp:posOffset>
            </wp:positionV>
            <wp:extent cx="2487930" cy="1839595"/>
            <wp:effectExtent l="279400" t="279400" r="280670" b="344805"/>
            <wp:wrapTight wrapText="bothSides">
              <wp:wrapPolygon edited="0">
                <wp:start x="-1261" y="-1264"/>
                <wp:lineTo x="-1401" y="4175"/>
                <wp:lineTo x="-1359" y="13793"/>
                <wp:lineTo x="-1661" y="19862"/>
                <wp:lineTo x="870" y="23023"/>
                <wp:lineTo x="20892" y="23085"/>
                <wp:lineTo x="21168" y="23637"/>
                <wp:lineTo x="22480" y="23405"/>
                <wp:lineTo x="22714" y="14340"/>
                <wp:lineTo x="22497" y="-3970"/>
                <wp:lineTo x="1363" y="-1729"/>
                <wp:lineTo x="-1261" y="-1264"/>
              </wp:wrapPolygon>
            </wp:wrapTight>
            <wp:docPr id="17"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1" descr=":nfc 13 - fall p 2 through 6:42-18160375.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rot="447902">
                      <a:off x="0" y="0"/>
                      <a:ext cx="2487930" cy="1839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1056">
        <w:rPr>
          <w:noProof/>
        </w:rPr>
        <mc:AlternateContent>
          <mc:Choice Requires="wps">
            <w:drawing>
              <wp:anchor distT="0" distB="0" distL="114300" distR="114300" simplePos="0" relativeHeight="251658362" behindDoc="0" locked="0" layoutInCell="1" allowOverlap="1" wp14:anchorId="76943083" wp14:editId="39A9C546">
                <wp:simplePos x="0" y="0"/>
                <wp:positionH relativeFrom="page">
                  <wp:posOffset>427355</wp:posOffset>
                </wp:positionH>
                <wp:positionV relativeFrom="page">
                  <wp:posOffset>4294505</wp:posOffset>
                </wp:positionV>
                <wp:extent cx="2260600" cy="2472055"/>
                <wp:effectExtent l="0" t="0" r="0" b="17145"/>
                <wp:wrapTight wrapText="bothSides">
                  <wp:wrapPolygon edited="0">
                    <wp:start x="243" y="0"/>
                    <wp:lineTo x="243" y="21528"/>
                    <wp:lineTo x="21115" y="21528"/>
                    <wp:lineTo x="21115" y="0"/>
                    <wp:lineTo x="243" y="0"/>
                  </wp:wrapPolygon>
                </wp:wrapTight>
                <wp:docPr id="88"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247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3C1F3772" w14:textId="6CCF6EEE" w:rsidR="00235500" w:rsidRPr="0034065E" w:rsidRDefault="00235500" w:rsidP="005F1489">
                            <w:pPr>
                              <w:rPr>
                                <w:b/>
                                <w:color w:val="6A8E35" w:themeColor="accent5"/>
                              </w:rPr>
                            </w:pPr>
                            <w:r w:rsidRPr="0034065E">
                              <w:rPr>
                                <w:b/>
                                <w:color w:val="6A8E35" w:themeColor="accent5"/>
                              </w:rPr>
                              <w:t>People have experienced:</w:t>
                            </w:r>
                          </w:p>
                          <w:p w14:paraId="149ED5E0" w14:textId="77777777" w:rsidR="00235500" w:rsidRDefault="00235500" w:rsidP="005F1489">
                            <w:pPr>
                              <w:pStyle w:val="BodyText2"/>
                              <w:numPr>
                                <w:ilvl w:val="0"/>
                                <w:numId w:val="2"/>
                              </w:numPr>
                            </w:pPr>
                            <w:r>
                              <w:t>Relieve joint/arthritis pain</w:t>
                            </w:r>
                          </w:p>
                          <w:p w14:paraId="2C7FB477" w14:textId="77777777" w:rsidR="00235500" w:rsidRDefault="00235500" w:rsidP="005F1489">
                            <w:pPr>
                              <w:pStyle w:val="BodyText2"/>
                              <w:numPr>
                                <w:ilvl w:val="0"/>
                                <w:numId w:val="2"/>
                              </w:numPr>
                            </w:pPr>
                            <w:r>
                              <w:t>Improved immune</w:t>
                            </w:r>
                          </w:p>
                          <w:p w14:paraId="3A3AF4A6" w14:textId="18999830" w:rsidR="00235500" w:rsidRDefault="00235500" w:rsidP="005F1489">
                            <w:pPr>
                              <w:pStyle w:val="BodyText2"/>
                              <w:numPr>
                                <w:ilvl w:val="0"/>
                                <w:numId w:val="2"/>
                              </w:numPr>
                            </w:pPr>
                            <w:r>
                              <w:t>Reduces fluid retention</w:t>
                            </w:r>
                          </w:p>
                          <w:p w14:paraId="02C85FB9" w14:textId="44373DCF" w:rsidR="00235500" w:rsidRDefault="00235500" w:rsidP="005F1489">
                            <w:pPr>
                              <w:pStyle w:val="BodyText2"/>
                              <w:numPr>
                                <w:ilvl w:val="0"/>
                                <w:numId w:val="2"/>
                              </w:numPr>
                            </w:pPr>
                            <w:r>
                              <w:t>Bowl regularity</w:t>
                            </w:r>
                          </w:p>
                          <w:p w14:paraId="5C0CE065" w14:textId="77777777" w:rsidR="00235500" w:rsidRDefault="00235500" w:rsidP="005F1489">
                            <w:pPr>
                              <w:pStyle w:val="BodyText2"/>
                              <w:numPr>
                                <w:ilvl w:val="0"/>
                                <w:numId w:val="2"/>
                              </w:numPr>
                            </w:pPr>
                            <w:r>
                              <w:t>Quicker healing from injury</w:t>
                            </w:r>
                          </w:p>
                          <w:p w14:paraId="750978A1" w14:textId="77777777" w:rsidR="00235500" w:rsidRDefault="00235500" w:rsidP="005F1489">
                            <w:pPr>
                              <w:pStyle w:val="BodyText2"/>
                              <w:numPr>
                                <w:ilvl w:val="0"/>
                                <w:numId w:val="2"/>
                              </w:numPr>
                            </w:pPr>
                            <w:r>
                              <w:t>Improved Kidney/liver function</w:t>
                            </w:r>
                          </w:p>
                          <w:p w14:paraId="0765A596" w14:textId="07F4ADFC" w:rsidR="00235500" w:rsidRDefault="00235500" w:rsidP="005F1489">
                            <w:pPr>
                              <w:pStyle w:val="BodyText2"/>
                              <w:numPr>
                                <w:ilvl w:val="0"/>
                                <w:numId w:val="2"/>
                              </w:numPr>
                            </w:pPr>
                            <w:r>
                              <w:t>Improved energy and much, much more!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2" o:spid="_x0000_s1028" type="#_x0000_t202" style="position:absolute;margin-left:33.65pt;margin-top:338.15pt;width:178pt;height:194.65pt;z-index:2516583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" mv:complextextbox="1" filled="f" stroked="f">
                <v:textbox inset=",0,,0">
                  <w:txbxContent>
                    <w:p w14:paraId="3C1F3772" w14:textId="6CCF6EEE" w:rsidR="00235500" w:rsidRPr="0034065E" w:rsidRDefault="00235500" w:rsidP="005F1489">
                      <w:pPr>
                        <w:rPr>
                          <w:b/>
                          <w:color w:val="6A8E35" w:themeColor="accent5"/>
                        </w:rPr>
                      </w:pPr>
                      <w:r w:rsidRPr="0034065E">
                        <w:rPr>
                          <w:b/>
                          <w:color w:val="6A8E35" w:themeColor="accent5"/>
                        </w:rPr>
                        <w:t>People have experienced:</w:t>
                      </w:r>
                    </w:p>
                    <w:p w14:paraId="149ED5E0" w14:textId="77777777" w:rsidR="00235500" w:rsidRDefault="00235500" w:rsidP="005F1489">
                      <w:pPr>
                        <w:pStyle w:val="BodyText2"/>
                        <w:numPr>
                          <w:ilvl w:val="0"/>
                          <w:numId w:val="2"/>
                        </w:numPr>
                      </w:pPr>
                      <w:r>
                        <w:t>Relieve joint/arthritis pain</w:t>
                      </w:r>
                    </w:p>
                    <w:p w14:paraId="2C7FB477" w14:textId="77777777" w:rsidR="00235500" w:rsidRDefault="00235500" w:rsidP="005F1489">
                      <w:pPr>
                        <w:pStyle w:val="BodyText2"/>
                        <w:numPr>
                          <w:ilvl w:val="0"/>
                          <w:numId w:val="2"/>
                        </w:numPr>
                      </w:pPr>
                      <w:r>
                        <w:t>Improved immune</w:t>
                      </w:r>
                    </w:p>
                    <w:p w14:paraId="3A3AF4A6" w14:textId="18999830" w:rsidR="00235500" w:rsidRDefault="00235500" w:rsidP="005F1489">
                      <w:pPr>
                        <w:pStyle w:val="BodyText2"/>
                        <w:numPr>
                          <w:ilvl w:val="0"/>
                          <w:numId w:val="2"/>
                        </w:numPr>
                      </w:pPr>
                      <w:r>
                        <w:t>Reduces fluid retention</w:t>
                      </w:r>
                    </w:p>
                    <w:p w14:paraId="02C85FB9" w14:textId="44373DCF" w:rsidR="00235500" w:rsidRDefault="00235500" w:rsidP="005F1489">
                      <w:pPr>
                        <w:pStyle w:val="BodyText2"/>
                        <w:numPr>
                          <w:ilvl w:val="0"/>
                          <w:numId w:val="2"/>
                        </w:numPr>
                      </w:pPr>
                      <w:r>
                        <w:t>Bowl regularity</w:t>
                      </w:r>
                    </w:p>
                    <w:p w14:paraId="5C0CE065" w14:textId="77777777" w:rsidR="00235500" w:rsidRDefault="00235500" w:rsidP="005F1489">
                      <w:pPr>
                        <w:pStyle w:val="BodyText2"/>
                        <w:numPr>
                          <w:ilvl w:val="0"/>
                          <w:numId w:val="2"/>
                        </w:numPr>
                      </w:pPr>
                      <w:r>
                        <w:t>Quicker healing from injury</w:t>
                      </w:r>
                    </w:p>
                    <w:p w14:paraId="750978A1" w14:textId="77777777" w:rsidR="00235500" w:rsidRDefault="00235500" w:rsidP="005F1489">
                      <w:pPr>
                        <w:pStyle w:val="BodyText2"/>
                        <w:numPr>
                          <w:ilvl w:val="0"/>
                          <w:numId w:val="2"/>
                        </w:numPr>
                      </w:pPr>
                      <w:r>
                        <w:t>Improved Kidney/liver function</w:t>
                      </w:r>
                    </w:p>
                    <w:p w14:paraId="0765A596" w14:textId="07F4ADFC" w:rsidR="00235500" w:rsidRDefault="00235500" w:rsidP="005F1489">
                      <w:pPr>
                        <w:pStyle w:val="BodyText2"/>
                        <w:numPr>
                          <w:ilvl w:val="0"/>
                          <w:numId w:val="2"/>
                        </w:numPr>
                      </w:pPr>
                      <w:r>
                        <w:t>Improved energy and much, much more!</w:t>
                      </w:r>
                    </w:p>
                  </w:txbxContent>
                </v:textbox>
                <w10:wrap type="tight" anchorx="page" anchory="page"/>
              </v:shape>
            </w:pict>
          </mc:Fallback>
        </mc:AlternateContent>
      </w:r>
      <w:r w:rsidR="00931056">
        <w:rPr>
          <w:noProof/>
        </w:rPr>
        <mc:AlternateContent>
          <mc:Choice Requires="wps">
            <w:drawing>
              <wp:anchor distT="0" distB="0" distL="114300" distR="114300" simplePos="0" relativeHeight="251658361" behindDoc="0" locked="0" layoutInCell="1" allowOverlap="1" wp14:anchorId="5914453B" wp14:editId="0AFFA7BC">
                <wp:simplePos x="0" y="0"/>
                <wp:positionH relativeFrom="page">
                  <wp:posOffset>381635</wp:posOffset>
                </wp:positionH>
                <wp:positionV relativeFrom="page">
                  <wp:posOffset>3794760</wp:posOffset>
                </wp:positionV>
                <wp:extent cx="2352040" cy="385445"/>
                <wp:effectExtent l="0" t="0" r="0" b="20955"/>
                <wp:wrapTight wrapText="bothSides">
                  <wp:wrapPolygon edited="0">
                    <wp:start x="233" y="0"/>
                    <wp:lineTo x="233" y="21351"/>
                    <wp:lineTo x="20994" y="21351"/>
                    <wp:lineTo x="20994" y="0"/>
                    <wp:lineTo x="233" y="0"/>
                  </wp:wrapPolygon>
                </wp:wrapTight>
                <wp:docPr id="86"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040"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26F8C2BB" w14:textId="77777777" w:rsidR="00235500" w:rsidRPr="00DF75E6" w:rsidRDefault="00235500" w:rsidP="0041207C">
                            <w:pPr>
                              <w:pStyle w:val="Heading3"/>
                            </w:pPr>
                            <w:r>
                              <w:t>What can it do?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29" type="#_x0000_t202" style="position:absolute;margin-left:30.05pt;margin-top:298.8pt;width:185.2pt;height:30.35pt;z-index:2516583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" filled="f" stroked="f">
                <v:textbox inset=",0,,0">
                  <w:txbxContent>
                    <w:p w14:paraId="26F8C2BB" w14:textId="77777777" w:rsidR="00235500" w:rsidRPr="00DF75E6" w:rsidRDefault="00235500" w:rsidP="0041207C">
                      <w:pPr>
                        <w:pStyle w:val="Heading3"/>
                      </w:pPr>
                      <w:r>
                        <w:t>What can it do?</w:t>
                      </w:r>
                    </w:p>
                  </w:txbxContent>
                </v:textbox>
                <w10:wrap type="tight" anchorx="page" anchory="page"/>
              </v:shape>
            </w:pict>
          </mc:Fallback>
        </mc:AlternateContent>
      </w:r>
      <w:r w:rsidR="00931056">
        <w:rPr>
          <w:noProof/>
        </w:rPr>
        <mc:AlternateContent>
          <mc:Choice Requires="wps">
            <w:drawing>
              <wp:anchor distT="0" distB="0" distL="114300" distR="114300" simplePos="0" relativeHeight="251658365" behindDoc="0" locked="0" layoutInCell="1" allowOverlap="1" wp14:anchorId="4E683C4C" wp14:editId="4EB82791">
                <wp:simplePos x="0" y="0"/>
                <wp:positionH relativeFrom="page">
                  <wp:posOffset>381000</wp:posOffset>
                </wp:positionH>
                <wp:positionV relativeFrom="page">
                  <wp:posOffset>6830060</wp:posOffset>
                </wp:positionV>
                <wp:extent cx="2501900" cy="622300"/>
                <wp:effectExtent l="0" t="0" r="0" b="12700"/>
                <wp:wrapTight wrapText="bothSides">
                  <wp:wrapPolygon edited="0">
                    <wp:start x="219" y="0"/>
                    <wp:lineTo x="219" y="21159"/>
                    <wp:lineTo x="21052" y="21159"/>
                    <wp:lineTo x="21052" y="0"/>
                    <wp:lineTo x="219" y="0"/>
                  </wp:wrapPolygon>
                </wp:wrapTight>
                <wp:docPr id="87"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0" cy="62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28148ED9" w14:textId="4CD74AB0" w:rsidR="00235500" w:rsidRDefault="00235500" w:rsidP="00BA66E1">
                            <w:pPr>
                              <w:pStyle w:val="Heading7"/>
                              <w:jc w:val="left"/>
                              <w:rPr>
                                <w:sz w:val="40"/>
                                <w:szCs w:val="40"/>
                              </w:rPr>
                            </w:pPr>
                            <w:r w:rsidRPr="00931056">
                              <w:rPr>
                                <w:sz w:val="28"/>
                                <w:szCs w:val="28"/>
                              </w:rPr>
                              <w:t>Save a date!</w:t>
                            </w:r>
                            <w:r>
                              <w:rPr>
                                <w:sz w:val="40"/>
                                <w:szCs w:val="40"/>
                              </w:rPr>
                              <w:t xml:space="preserve"> </w:t>
                            </w:r>
                            <w:r w:rsidRPr="00931056">
                              <w:rPr>
                                <w:i/>
                                <w:sz w:val="22"/>
                                <w:szCs w:val="22"/>
                              </w:rPr>
                              <w:t>For your next spa session,</w:t>
                            </w:r>
                            <w:r w:rsidRPr="005F1489">
                              <w:rPr>
                                <w:sz w:val="40"/>
                                <w:szCs w:val="40"/>
                              </w:rPr>
                              <w:t xml:space="preserve"> </w:t>
                            </w:r>
                            <w:r w:rsidRPr="006A7DF9">
                              <w:t>come on in, or call for an appointment</w:t>
                            </w:r>
                            <w:r>
                              <w:rPr>
                                <w:sz w:val="28"/>
                                <w:szCs w:val="28"/>
                              </w:rPr>
                              <w:t>…</w:t>
                            </w:r>
                          </w:p>
                          <w:p w14:paraId="37B8EA2F" w14:textId="2553F8A6" w:rsidR="00235500" w:rsidRPr="005F1489" w:rsidRDefault="00235500" w:rsidP="00BA66E1">
                            <w:pPr>
                              <w:pStyle w:val="Heading7"/>
                              <w:jc w:val="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30" type="#_x0000_t202" style="position:absolute;margin-left:30pt;margin-top:537.8pt;width:197pt;height:49pt;z-index:2516583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" filled="f" stroked="f">
                <v:textbox inset=",0,,0">
                  <w:txbxContent>
                    <w:p w14:paraId="28148ED9" w14:textId="4CD74AB0" w:rsidR="00235500" w:rsidRDefault="00235500" w:rsidP="00BA66E1">
                      <w:pPr>
                        <w:pStyle w:val="Heading7"/>
                        <w:jc w:val="left"/>
                        <w:rPr>
                          <w:sz w:val="40"/>
                          <w:szCs w:val="40"/>
                        </w:rPr>
                      </w:pPr>
                      <w:r w:rsidRPr="00931056">
                        <w:rPr>
                          <w:sz w:val="28"/>
                          <w:szCs w:val="28"/>
                        </w:rPr>
                        <w:t>Save a date!</w:t>
                      </w:r>
                      <w:r>
                        <w:rPr>
                          <w:sz w:val="40"/>
                          <w:szCs w:val="40"/>
                        </w:rPr>
                        <w:t xml:space="preserve"> </w:t>
                      </w:r>
                      <w:r w:rsidRPr="00931056">
                        <w:rPr>
                          <w:i/>
                          <w:sz w:val="22"/>
                          <w:szCs w:val="22"/>
                        </w:rPr>
                        <w:t>For your next spa session,</w:t>
                      </w:r>
                      <w:r w:rsidRPr="005F1489">
                        <w:rPr>
                          <w:sz w:val="40"/>
                          <w:szCs w:val="40"/>
                        </w:rPr>
                        <w:t xml:space="preserve"> </w:t>
                      </w:r>
                      <w:r w:rsidRPr="006A7DF9">
                        <w:t>come on in, or call for an appointment</w:t>
                      </w:r>
                      <w:r>
                        <w:rPr>
                          <w:sz w:val="28"/>
                          <w:szCs w:val="28"/>
                        </w:rPr>
                        <w:t>…</w:t>
                      </w:r>
                    </w:p>
                    <w:p w14:paraId="37B8EA2F" w14:textId="2553F8A6" w:rsidR="00235500" w:rsidRPr="005F1489" w:rsidRDefault="00235500" w:rsidP="00BA66E1">
                      <w:pPr>
                        <w:pStyle w:val="Heading7"/>
                        <w:jc w:val="left"/>
                      </w:pPr>
                    </w:p>
                  </w:txbxContent>
                </v:textbox>
                <w10:wrap type="tight" anchorx="page" anchory="page"/>
              </v:shape>
            </w:pict>
          </mc:Fallback>
        </mc:AlternateContent>
      </w:r>
      <w:r w:rsidR="0034065E">
        <w:rPr>
          <w:noProof/>
        </w:rPr>
        <mc:AlternateContent>
          <mc:Choice Requires="wps">
            <w:drawing>
              <wp:anchor distT="0" distB="0" distL="114300" distR="114300" simplePos="0" relativeHeight="251658250" behindDoc="0" locked="0" layoutInCell="1" allowOverlap="1" wp14:anchorId="0681ABA7" wp14:editId="184C3151">
                <wp:simplePos x="0" y="0"/>
                <wp:positionH relativeFrom="page">
                  <wp:posOffset>-5369560</wp:posOffset>
                </wp:positionH>
                <wp:positionV relativeFrom="page">
                  <wp:posOffset>1728470</wp:posOffset>
                </wp:positionV>
                <wp:extent cx="4305300" cy="762000"/>
                <wp:effectExtent l="0" t="0" r="0" b="0"/>
                <wp:wrapTight wrapText="bothSides">
                  <wp:wrapPolygon edited="0">
                    <wp:start x="127" y="0"/>
                    <wp:lineTo x="127" y="20880"/>
                    <wp:lineTo x="21281" y="20880"/>
                    <wp:lineTo x="21281" y="0"/>
                    <wp:lineTo x="127" y="0"/>
                  </wp:wrapPolygon>
                </wp:wrapTight>
                <wp:docPr id="8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11B7A24" w14:textId="77777777" w:rsidR="00235500" w:rsidRPr="00B047B0" w:rsidRDefault="00235500" w:rsidP="0041207C">
                            <w:pPr>
                              <w:pStyle w:val="Heading1"/>
                            </w:pPr>
                            <w:r>
                              <w:t>Relax, pamper yourself a bit and feel the energizing effects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1" type="#_x0000_t202" style="position:absolute;margin-left:-422.75pt;margin-top:136.1pt;width:339pt;height:60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" filled="f" stroked="f">
                <v:textbox inset=",0,,0">
                  <w:txbxContent>
                    <w:p w14:paraId="711B7A24" w14:textId="77777777" w:rsidR="00235500" w:rsidRPr="00B047B0" w:rsidRDefault="00235500" w:rsidP="0041207C">
                      <w:pPr>
                        <w:pStyle w:val="Heading1"/>
                      </w:pPr>
                      <w:r>
                        <w:t>Relax, pamper yourself a bit and feel the energizing effects</w:t>
                      </w:r>
                    </w:p>
                  </w:txbxContent>
                </v:textbox>
                <w10:wrap type="tight" anchorx="page" anchory="page"/>
              </v:shape>
            </w:pict>
          </mc:Fallback>
        </mc:AlternateContent>
      </w:r>
      <w:r w:rsidR="001D6D51">
        <w:rPr>
          <w:noProof/>
        </w:rPr>
        <mc:AlternateContent>
          <mc:Choice Requires="wps">
            <w:drawing>
              <wp:anchor distT="0" distB="0" distL="114300" distR="114300" simplePos="0" relativeHeight="251658252" behindDoc="0" locked="0" layoutInCell="1" allowOverlap="1" wp14:anchorId="21D45AAF" wp14:editId="521AE9AE">
                <wp:simplePos x="0" y="0"/>
                <wp:positionH relativeFrom="page">
                  <wp:posOffset>-1863090</wp:posOffset>
                </wp:positionH>
                <wp:positionV relativeFrom="page">
                  <wp:posOffset>7038340</wp:posOffset>
                </wp:positionV>
                <wp:extent cx="1454150" cy="220345"/>
                <wp:effectExtent l="0" t="0" r="0" b="8255"/>
                <wp:wrapTight wrapText="bothSides">
                  <wp:wrapPolygon edited="0">
                    <wp:start x="377" y="0"/>
                    <wp:lineTo x="377" y="19919"/>
                    <wp:lineTo x="20751" y="19919"/>
                    <wp:lineTo x="20751" y="0"/>
                    <wp:lineTo x="377" y="0"/>
                  </wp:wrapPolygon>
                </wp:wrapTight>
                <wp:docPr id="9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220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1F0BEB44" w14:textId="77777777" w:rsidR="00235500" w:rsidRPr="00B047B0" w:rsidRDefault="00235500" w:rsidP="0041207C">
                            <w:pPr>
                              <w:pStyle w:val="Heading5"/>
                            </w:pPr>
                            <w:r>
                              <w:t>Come on in…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2" type="#_x0000_t202" style="position:absolute;margin-left:-146.65pt;margin-top:554.2pt;width:114.5pt;height:17.35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" filled="f" stroked="f">
                <v:textbox inset=",0,,0">
                  <w:txbxContent>
                    <w:p w14:paraId="1F0BEB44" w14:textId="77777777" w:rsidR="00235500" w:rsidRPr="00B047B0" w:rsidRDefault="00235500" w:rsidP="0041207C">
                      <w:pPr>
                        <w:pStyle w:val="Heading5"/>
                      </w:pPr>
                      <w:r>
                        <w:t>Come on in…</w:t>
                      </w:r>
                    </w:p>
                  </w:txbxContent>
                </v:textbox>
                <w10:wrap type="tight" anchorx="page" anchory="page"/>
              </v:shape>
            </w:pict>
          </mc:Fallback>
        </mc:AlternateContent>
      </w:r>
      <w:r w:rsidR="001D6D51">
        <w:rPr>
          <w:noProof/>
        </w:rPr>
        <mc:AlternateContent>
          <mc:Choice Requires="wps">
            <w:drawing>
              <wp:anchor distT="0" distB="0" distL="114300" distR="114300" simplePos="0" relativeHeight="251659417" behindDoc="0" locked="0" layoutInCell="1" allowOverlap="1" wp14:anchorId="1B43D55C" wp14:editId="7E3A5022">
                <wp:simplePos x="0" y="0"/>
                <wp:positionH relativeFrom="page">
                  <wp:posOffset>-1863090</wp:posOffset>
                </wp:positionH>
                <wp:positionV relativeFrom="page">
                  <wp:posOffset>7661275</wp:posOffset>
                </wp:positionV>
                <wp:extent cx="1454150" cy="768350"/>
                <wp:effectExtent l="0" t="0" r="0" b="19050"/>
                <wp:wrapTight wrapText="bothSides">
                  <wp:wrapPolygon edited="0">
                    <wp:start x="377" y="0"/>
                    <wp:lineTo x="377" y="21421"/>
                    <wp:lineTo x="20751" y="21421"/>
                    <wp:lineTo x="20751" y="0"/>
                    <wp:lineTo x="377" y="0"/>
                  </wp:wrapPolygon>
                </wp:wrapTight>
                <wp:docPr id="9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7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79CE3727" w14:textId="77777777" w:rsidR="00235500" w:rsidRPr="00C71AA7" w:rsidRDefault="00235500" w:rsidP="0041207C">
                            <w:pPr>
                              <w:pStyle w:val="BodyText"/>
                              <w:rPr>
                                <w:i/>
                                <w:sz w:val="20"/>
                                <w:szCs w:val="20"/>
                              </w:rPr>
                            </w:pPr>
                            <w:r w:rsidRPr="00C71AA7">
                              <w:rPr>
                                <w:i/>
                                <w:sz w:val="20"/>
                                <w:szCs w:val="20"/>
                              </w:rPr>
                              <w:t>This information is not meant to diagnose</w:t>
                            </w:r>
                            <w:r>
                              <w:t xml:space="preserve">, </w:t>
                            </w:r>
                            <w:r>
                              <w:rPr>
                                <w:i/>
                                <w:sz w:val="20"/>
                                <w:szCs w:val="20"/>
                              </w:rPr>
                              <w:t>but to educate by informing ourselves</w:t>
                            </w:r>
                          </w:p>
                        </w:txbxContent>
                      </wps:txbx>
                      <wps:bodyPr rot="0" vert="horz" wrap="square" lIns="91440" tIns="0" rIns="91440" bIns="0" anchor="t" anchorCtr="0" upright="1">
                        <a:noAutofit/>
                      </wps:bodyPr>
                    </wps:wsp>
                  </a:graphicData>
                </a:graphic>
                <wp14:sizeRelV relativeFrom="margin">
                  <wp14:pctHeight>0</wp14:pctHeight>
                </wp14:sizeRelV>
              </wp:anchor>
            </w:drawing>
          </mc:Choice>
          <mc:Fallback>
            <w:pict>
              <v:shape id="Text Box 18" o:spid="_x0000_s1033" type="#_x0000_t202" style="position:absolute;margin-left:-146.65pt;margin-top:603.25pt;width:114.5pt;height:60.5pt;z-index:251659417;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" mv:complextextbox="1" filled="f" stroked="f">
                <v:textbox inset=",0,,0">
                  <w:txbxContent>
                    <w:p w14:paraId="79CE3727" w14:textId="77777777" w:rsidR="00235500" w:rsidRPr="00C71AA7" w:rsidRDefault="00235500" w:rsidP="0041207C">
                      <w:pPr>
                        <w:pStyle w:val="BodyText"/>
                        <w:rPr>
                          <w:i/>
                          <w:sz w:val="20"/>
                          <w:szCs w:val="20"/>
                        </w:rPr>
                      </w:pPr>
                      <w:r w:rsidRPr="00C71AA7">
                        <w:rPr>
                          <w:i/>
                          <w:sz w:val="20"/>
                          <w:szCs w:val="20"/>
                        </w:rPr>
                        <w:t>This information is not meant to diagnose</w:t>
                      </w:r>
                      <w:r>
                        <w:t xml:space="preserve">, </w:t>
                      </w:r>
                      <w:r>
                        <w:rPr>
                          <w:i/>
                          <w:sz w:val="20"/>
                          <w:szCs w:val="20"/>
                        </w:rPr>
                        <w:t>but to educate by informing ourselves</w:t>
                      </w:r>
                    </w:p>
                  </w:txbxContent>
                </v:textbox>
                <w10:wrap type="tight" anchorx="page" anchory="page"/>
              </v:shape>
            </w:pict>
          </mc:Fallback>
        </mc:AlternateContent>
      </w:r>
      <w:r w:rsidR="001D6D51">
        <w:rPr>
          <w:noProof/>
        </w:rPr>
        <mc:AlternateContent>
          <mc:Choice Requires="wps">
            <w:drawing>
              <wp:anchor distT="0" distB="0" distL="114300" distR="114300" simplePos="0" relativeHeight="251658253" behindDoc="0" locked="0" layoutInCell="1" allowOverlap="1" wp14:anchorId="6058BA52" wp14:editId="2F84F493">
                <wp:simplePos x="0" y="0"/>
                <wp:positionH relativeFrom="page">
                  <wp:posOffset>-1863090</wp:posOffset>
                </wp:positionH>
                <wp:positionV relativeFrom="page">
                  <wp:posOffset>7271385</wp:posOffset>
                </wp:positionV>
                <wp:extent cx="1454150" cy="330835"/>
                <wp:effectExtent l="0" t="0" r="0" b="24765"/>
                <wp:wrapTight wrapText="bothSides">
                  <wp:wrapPolygon edited="0">
                    <wp:start x="377" y="0"/>
                    <wp:lineTo x="377" y="21559"/>
                    <wp:lineTo x="20751" y="21559"/>
                    <wp:lineTo x="20751" y="0"/>
                    <wp:lineTo x="377" y="0"/>
                  </wp:wrapPolygon>
                </wp:wrapTight>
                <wp:docPr id="19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CA09640" w14:textId="77777777" w:rsidR="00235500" w:rsidRPr="00B047B0" w:rsidRDefault="00235500" w:rsidP="0041207C">
                            <w:pPr>
                              <w:pStyle w:val="BodyText3"/>
                            </w:pPr>
                            <w:r>
                              <w:t>Or call for an appointment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4" type="#_x0000_t202" style="position:absolute;margin-left:-146.65pt;margin-top:572.55pt;width:114.5pt;height:26.05pt;z-index:2516582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" filled="f" stroked="f">
                <v:textbox inset=",0,,0">
                  <w:txbxContent>
                    <w:p w14:paraId="5CA09640" w14:textId="77777777" w:rsidR="00235500" w:rsidRPr="00B047B0" w:rsidRDefault="00235500" w:rsidP="0041207C">
                      <w:pPr>
                        <w:pStyle w:val="BodyText3"/>
                      </w:pPr>
                      <w:r>
                        <w:t>Or call for an appointment</w:t>
                      </w:r>
                    </w:p>
                  </w:txbxContent>
                </v:textbox>
                <w10:wrap type="tight" anchorx="page" anchory="page"/>
              </v:shape>
            </w:pict>
          </mc:Fallback>
        </mc:AlternateContent>
      </w:r>
      <w:r w:rsidR="0060648E">
        <w:rPr>
          <w:noProof/>
        </w:rPr>
        <mc:AlternateContent>
          <mc:Choice Requires="wps">
            <w:drawing>
              <wp:anchor distT="0" distB="0" distL="114300" distR="114300" simplePos="0" relativeHeight="251658246" behindDoc="0" locked="0" layoutInCell="1" allowOverlap="1" wp14:anchorId="3B910835" wp14:editId="79EA3B9B">
                <wp:simplePos x="0" y="0"/>
                <wp:positionH relativeFrom="page">
                  <wp:posOffset>548640</wp:posOffset>
                </wp:positionH>
                <wp:positionV relativeFrom="page">
                  <wp:posOffset>1273175</wp:posOffset>
                </wp:positionV>
                <wp:extent cx="6675120" cy="994410"/>
                <wp:effectExtent l="0" t="0" r="0" b="21590"/>
                <wp:wrapTight wrapText="bothSides">
                  <wp:wrapPolygon edited="0">
                    <wp:start x="82" y="0"/>
                    <wp:lineTo x="82" y="21517"/>
                    <wp:lineTo x="21452" y="21517"/>
                    <wp:lineTo x="21452" y="0"/>
                    <wp:lineTo x="82" y="0"/>
                  </wp:wrapPolygon>
                </wp:wrapTight>
                <wp:docPr id="8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120" cy="994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C81BB3A" w14:textId="77777777" w:rsidR="00235500" w:rsidRPr="0060648E" w:rsidRDefault="00235500" w:rsidP="005F1489">
                            <w:pPr>
                              <w:pStyle w:val="Title"/>
                              <w:jc w:val="left"/>
                              <w:rPr>
                                <w:sz w:val="144"/>
                                <w:szCs w:val="144"/>
                              </w:rPr>
                            </w:pPr>
                            <w:r w:rsidRPr="0060648E">
                              <w:rPr>
                                <w:sz w:val="144"/>
                                <w:szCs w:val="144"/>
                              </w:rPr>
                              <w:t xml:space="preserve"> La Conner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5" type="#_x0000_t202" style="position:absolute;margin-left:43.2pt;margin-top:100.25pt;width:525.6pt;height:78.3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" filled="f" stroked="f">
                <v:textbox inset=",0,,0">
                  <w:txbxContent>
                    <w:p w14:paraId="3C81BB3A" w14:textId="77777777" w:rsidR="00235500" w:rsidRPr="0060648E" w:rsidRDefault="00235500" w:rsidP="005F1489">
                      <w:pPr>
                        <w:pStyle w:val="Title"/>
                        <w:jc w:val="left"/>
                        <w:rPr>
                          <w:sz w:val="144"/>
                          <w:szCs w:val="144"/>
                        </w:rPr>
                      </w:pPr>
                      <w:r w:rsidRPr="0060648E">
                        <w:rPr>
                          <w:sz w:val="144"/>
                          <w:szCs w:val="144"/>
                        </w:rPr>
                        <w:t xml:space="preserve"> La Conner</w:t>
                      </w:r>
                    </w:p>
                  </w:txbxContent>
                </v:textbox>
                <w10:wrap type="tight" anchorx="page" anchory="page"/>
              </v:shape>
            </w:pict>
          </mc:Fallback>
        </mc:AlternateContent>
      </w:r>
      <w:r w:rsidR="005F1489">
        <w:rPr>
          <w:noProof/>
        </w:rPr>
        <w:drawing>
          <wp:anchor distT="0" distB="0" distL="118745" distR="118745" simplePos="0" relativeHeight="251658392" behindDoc="0" locked="0" layoutInCell="1" allowOverlap="1" wp14:anchorId="113146EC" wp14:editId="4B37223F">
            <wp:simplePos x="0" y="0"/>
            <wp:positionH relativeFrom="page">
              <wp:posOffset>3268345</wp:posOffset>
            </wp:positionH>
            <wp:positionV relativeFrom="page">
              <wp:posOffset>3039110</wp:posOffset>
            </wp:positionV>
            <wp:extent cx="2618740" cy="1776095"/>
            <wp:effectExtent l="355600" t="381000" r="302260" b="408305"/>
            <wp:wrapTight wrapText="bothSides">
              <wp:wrapPolygon edited="0">
                <wp:start x="20166" y="-3200"/>
                <wp:lineTo x="3669" y="-5269"/>
                <wp:lineTo x="3300" y="-357"/>
                <wp:lineTo x="-2114" y="-1239"/>
                <wp:lineTo x="-2434" y="8653"/>
                <wp:lineTo x="-1393" y="8823"/>
                <wp:lineTo x="-1762" y="13736"/>
                <wp:lineTo x="-929" y="13872"/>
                <wp:lineTo x="-695" y="19193"/>
                <wp:lineTo x="-208" y="23934"/>
                <wp:lineTo x="-254" y="24548"/>
                <wp:lineTo x="1620" y="24854"/>
                <wp:lineTo x="1874" y="24274"/>
                <wp:lineTo x="21401" y="22486"/>
                <wp:lineTo x="21609" y="22520"/>
                <wp:lineTo x="23412" y="18152"/>
                <wp:lineTo x="23435" y="17845"/>
                <wp:lineTo x="22971" y="12796"/>
                <wp:lineTo x="22298" y="7714"/>
                <wp:lineTo x="21415" y="-2997"/>
                <wp:lineTo x="20166" y="-3200"/>
              </wp:wrapPolygon>
            </wp:wrapTight>
            <wp:docPr id="198"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98" descr=":summer images:RF4465389.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21221306">
                      <a:off x="0" y="0"/>
                      <a:ext cx="2618740" cy="17760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r w:rsidR="005F1489">
        <w:rPr>
          <w:noProof/>
        </w:rPr>
        <mc:AlternateContent>
          <mc:Choice Requires="wps">
            <w:drawing>
              <wp:anchor distT="0" distB="0" distL="114300" distR="114300" simplePos="0" relativeHeight="251658245" behindDoc="0" locked="0" layoutInCell="1" allowOverlap="1" wp14:anchorId="57A1503A" wp14:editId="0CC70F3E">
                <wp:simplePos x="0" y="0"/>
                <wp:positionH relativeFrom="page">
                  <wp:posOffset>1064260</wp:posOffset>
                </wp:positionH>
                <wp:positionV relativeFrom="page">
                  <wp:posOffset>987425</wp:posOffset>
                </wp:positionV>
                <wp:extent cx="764540" cy="266700"/>
                <wp:effectExtent l="0" t="0" r="0" b="12700"/>
                <wp:wrapNone/>
                <wp:docPr id="8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44F7B75" w14:textId="6CD5A6E0" w:rsidR="00235500" w:rsidRDefault="00235500" w:rsidP="0041207C">
                            <w:pPr>
                              <w:pStyle w:val="Subheading"/>
                            </w:pPr>
                            <w:r>
                              <w:t>Hello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6" type="#_x0000_t202" style="position:absolute;margin-left:83.8pt;margin-top:77.75pt;width:60.2pt;height:21pt;z-index:25165824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" filled="f" stroked="f">
                <v:textbox inset=",0,,0">
                  <w:txbxContent>
                    <w:p w14:paraId="744F7B75" w14:textId="6CD5A6E0" w:rsidR="00235500" w:rsidRDefault="00235500" w:rsidP="0041207C">
                      <w:pPr>
                        <w:pStyle w:val="Subheading"/>
                      </w:pPr>
                      <w:r>
                        <w:t>Hello</w:t>
                      </w:r>
                    </w:p>
                  </w:txbxContent>
                </v:textbox>
                <w10:wrap anchorx="page" anchory="page"/>
              </v:shape>
            </w:pict>
          </mc:Fallback>
        </mc:AlternateContent>
      </w:r>
      <w:r w:rsidR="005255C9">
        <w:rPr>
          <w:noProof/>
        </w:rPr>
        <mc:AlternateContent>
          <mc:Choice Requires="wps">
            <w:drawing>
              <wp:anchor distT="0" distB="0" distL="114300" distR="114300" simplePos="0" relativeHeight="251658247" behindDoc="0" locked="0" layoutInCell="1" allowOverlap="1" wp14:anchorId="546C19AD" wp14:editId="77C81AFA">
                <wp:simplePos x="0" y="0"/>
                <wp:positionH relativeFrom="page">
                  <wp:posOffset>548640</wp:posOffset>
                </wp:positionH>
                <wp:positionV relativeFrom="page">
                  <wp:posOffset>2249170</wp:posOffset>
                </wp:positionV>
                <wp:extent cx="6675120" cy="330200"/>
                <wp:effectExtent l="0" t="0" r="0" b="0"/>
                <wp:wrapTight wrapText="bothSides">
                  <wp:wrapPolygon edited="0">
                    <wp:start x="82" y="0"/>
                    <wp:lineTo x="82" y="19938"/>
                    <wp:lineTo x="21452" y="19938"/>
                    <wp:lineTo x="21452" y="0"/>
                    <wp:lineTo x="82" y="0"/>
                  </wp:wrapPolygon>
                </wp:wrapTight>
                <wp:docPr id="9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512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9DD8FF8" w14:textId="61D1129E" w:rsidR="00235500" w:rsidRDefault="00235500" w:rsidP="0041207C">
                            <w:pPr>
                              <w:pStyle w:val="Subtitle"/>
                            </w:pPr>
                            <w:r>
                              <w:t>The Body Balance Foot Spa is here! Energize your body! Energize your life!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37" type="#_x0000_t202" style="position:absolute;margin-left:43.2pt;margin-top:177.1pt;width:525.6pt;height:26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M6HfQCAABW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" filled="f" stroked="f">
                <v:textbox inset=",0,,0">
                  <w:txbxContent>
                    <w:p w14:paraId="59DD8FF8" w14:textId="61D1129E" w:rsidR="00235500" w:rsidRDefault="00235500" w:rsidP="0041207C">
                      <w:pPr>
                        <w:pStyle w:val="Subtitle"/>
                      </w:pPr>
                      <w:r>
                        <w:t>The Body Balance Foot Spa is here! Energize your body! Energize your life!</w:t>
                      </w:r>
                    </w:p>
                  </w:txbxContent>
                </v:textbox>
                <w10:wrap type="tight" anchorx="page" anchory="page"/>
              </v:shape>
            </w:pict>
          </mc:Fallback>
        </mc:AlternateContent>
      </w:r>
      <w:r w:rsidR="0007056E">
        <w:rPr>
          <w:noProof/>
        </w:rPr>
        <w:drawing>
          <wp:anchor distT="0" distB="0" distL="114300" distR="114300" simplePos="0" relativeHeight="251658393" behindDoc="0" locked="0" layoutInCell="1" allowOverlap="1" wp14:anchorId="20DD7D40" wp14:editId="2B87922E">
            <wp:simplePos x="5486400" y="8229600"/>
            <wp:positionH relativeFrom="page">
              <wp:posOffset>5655310</wp:posOffset>
            </wp:positionH>
            <wp:positionV relativeFrom="page">
              <wp:posOffset>3448685</wp:posOffset>
            </wp:positionV>
            <wp:extent cx="1521460" cy="1426210"/>
            <wp:effectExtent l="0" t="0" r="104140" b="0"/>
            <wp:wrapTight wrapText="bothSides">
              <wp:wrapPolygon edited="0">
                <wp:start x="11559" y="345"/>
                <wp:lineTo x="9077" y="-279"/>
                <wp:lineTo x="3397" y="1480"/>
                <wp:lineTo x="-35" y="8721"/>
                <wp:lineTo x="-125" y="15294"/>
                <wp:lineTo x="80" y="15792"/>
                <wp:lineTo x="3116" y="19126"/>
                <wp:lineTo x="3787" y="19407"/>
                <wp:lineTo x="8824" y="21511"/>
                <wp:lineTo x="9495" y="21792"/>
                <wp:lineTo x="12839" y="21123"/>
                <wp:lineTo x="12970" y="20765"/>
                <wp:lineTo x="14649" y="21466"/>
                <wp:lineTo x="20928" y="19131"/>
                <wp:lineTo x="21454" y="17699"/>
                <wp:lineTo x="21412" y="11484"/>
                <wp:lineTo x="22273" y="10191"/>
                <wp:lineTo x="18012" y="3867"/>
                <wp:lineTo x="15924" y="2168"/>
                <wp:lineTo x="11559" y="345"/>
              </wp:wrapPolygon>
            </wp:wrapTight>
            <wp:docPr id="194" name="Picture 194" descr=":Summer:Assets:42-1639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94" descr=":Summer:Assets:42-16394547.png"/>
                    <pic:cNvPicPr>
                      <a:picLocks noChangeAspect="1" noChangeArrowheads="1"/>
                    </pic:cNvPicPr>
                  </pic:nvPicPr>
                  <pic:blipFill>
                    <a:blip r:embed="rId14"/>
                    <a:srcRect l="15180" t="11074" r="16957" b="17188"/>
                    <a:stretch>
                      <a:fillRect/>
                    </a:stretch>
                  </pic:blipFill>
                  <pic:spPr bwMode="auto">
                    <a:xfrm rot="20316859">
                      <a:off x="0" y="0"/>
                      <a:ext cx="1521460" cy="1426210"/>
                    </a:xfrm>
                    <a:prstGeom prst="rect">
                      <a:avLst/>
                    </a:prstGeom>
                    <a:noFill/>
                    <a:ln w="9525">
                      <a:noFill/>
                      <a:miter lim="800000"/>
                      <a:headEnd/>
                      <a:tailEnd/>
                    </a:ln>
                  </pic:spPr>
                </pic:pic>
              </a:graphicData>
            </a:graphic>
          </wp:anchor>
        </w:drawing>
      </w:r>
      <w:r w:rsidR="005255C9">
        <w:rPr>
          <w:noProof/>
        </w:rPr>
        <mc:AlternateContent>
          <mc:Choice Requires="wps">
            <w:drawing>
              <wp:anchor distT="0" distB="0" distL="114300" distR="114300" simplePos="0" relativeHeight="251658358" behindDoc="0" locked="0" layoutInCell="1" allowOverlap="1" wp14:anchorId="7EFDE043" wp14:editId="6C9170D5">
                <wp:simplePos x="0" y="0"/>
                <wp:positionH relativeFrom="page">
                  <wp:posOffset>749300</wp:posOffset>
                </wp:positionH>
                <wp:positionV relativeFrom="page">
                  <wp:posOffset>612775</wp:posOffset>
                </wp:positionV>
                <wp:extent cx="6273800" cy="266700"/>
                <wp:effectExtent l="0" t="0" r="0" b="12700"/>
                <wp:wrapTight wrapText="bothSides">
                  <wp:wrapPolygon edited="0">
                    <wp:start x="87" y="0"/>
                    <wp:lineTo x="87" y="20571"/>
                    <wp:lineTo x="21425" y="20571"/>
                    <wp:lineTo x="21425" y="0"/>
                    <wp:lineTo x="87" y="0"/>
                  </wp:wrapPolygon>
                </wp:wrapTight>
                <wp:docPr id="82"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48D95D5E" w14:textId="4E291724" w:rsidR="00235500" w:rsidRDefault="00235500" w:rsidP="0041207C">
                            <w:pPr>
                              <w:pStyle w:val="CoverHeader"/>
                            </w:pPr>
                            <w:r>
                              <w:t>spring 2015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8" o:spid="_x0000_s1038" type="#_x0000_t202" style="position:absolute;margin-left:59pt;margin-top:48.25pt;width:494pt;height:21pt;z-index:25165835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" filled="f" stroked="f">
                <v:textbox inset=",0,,0">
                  <w:txbxContent>
                    <w:p w14:paraId="48D95D5E" w14:textId="4E291724" w:rsidR="00235500" w:rsidRDefault="00235500" w:rsidP="0041207C">
                      <w:pPr>
                        <w:pStyle w:val="CoverHeader"/>
                      </w:pPr>
                      <w:r>
                        <w:t>spring 2015</w:t>
                      </w:r>
                    </w:p>
                  </w:txbxContent>
                </v:textbox>
                <w10:wrap type="tight" anchorx="page" anchory="page"/>
              </v:shape>
            </w:pict>
          </mc:Fallback>
        </mc:AlternateContent>
      </w:r>
      <w:r w:rsidR="0007056E">
        <w:br w:type="page"/>
      </w:r>
      <w:r w:rsidR="005217EA">
        <w:rPr>
          <w:noProof/>
        </w:rPr>
        <w:lastRenderedPageBreak/>
        <w:drawing>
          <wp:anchor distT="0" distB="0" distL="118745" distR="118745" simplePos="0" relativeHeight="251658387" behindDoc="0" locked="0" layoutInCell="0" allowOverlap="1" wp14:anchorId="2B2EC767" wp14:editId="6D887610">
            <wp:simplePos x="0" y="0"/>
            <wp:positionH relativeFrom="page">
              <wp:posOffset>408305</wp:posOffset>
            </wp:positionH>
            <wp:positionV relativeFrom="page">
              <wp:posOffset>1361440</wp:posOffset>
            </wp:positionV>
            <wp:extent cx="2738120" cy="1455479"/>
            <wp:effectExtent l="254000" t="304800" r="208280" b="347980"/>
            <wp:wrapTight wrapText="bothSides">
              <wp:wrapPolygon edited="0">
                <wp:start x="21319" y="-2313"/>
                <wp:lineTo x="-1017" y="-6470"/>
                <wp:lineTo x="-1762" y="5511"/>
                <wp:lineTo x="-1711" y="17667"/>
                <wp:lineTo x="-1089" y="23877"/>
                <wp:lineTo x="105" y="24140"/>
                <wp:lineTo x="351" y="23435"/>
                <wp:lineTo x="22369" y="22968"/>
                <wp:lineTo x="22543" y="16933"/>
                <wp:lineTo x="22492" y="4777"/>
                <wp:lineTo x="22045" y="-1014"/>
                <wp:lineTo x="22115" y="-2138"/>
                <wp:lineTo x="21319" y="-2313"/>
              </wp:wrapPolygon>
            </wp:wrapTight>
            <wp:docPr id="1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33" descr=":nfc 13 - fall p 2 through 6:42-18150376.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rot="21199621">
                      <a:off x="0" y="0"/>
                      <a:ext cx="2738120" cy="1455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5255C9">
        <w:rPr>
          <w:noProof/>
        </w:rPr>
        <mc:AlternateContent>
          <mc:Choice Requires="wps">
            <w:drawing>
              <wp:anchor distT="0" distB="0" distL="114300" distR="114300" simplePos="0" relativeHeight="251658314" behindDoc="0" locked="0" layoutInCell="1" allowOverlap="1" wp14:anchorId="22A29D62" wp14:editId="435BCB98">
                <wp:simplePos x="0" y="0"/>
                <wp:positionH relativeFrom="page">
                  <wp:posOffset>3749040</wp:posOffset>
                </wp:positionH>
                <wp:positionV relativeFrom="page">
                  <wp:posOffset>969010</wp:posOffset>
                </wp:positionV>
                <wp:extent cx="3454400" cy="381000"/>
                <wp:effectExtent l="2540" t="3810" r="0" b="0"/>
                <wp:wrapTight wrapText="bothSides">
                  <wp:wrapPolygon edited="0">
                    <wp:start x="0" y="0"/>
                    <wp:lineTo x="21600" y="0"/>
                    <wp:lineTo x="21600" y="21600"/>
                    <wp:lineTo x="0" y="21600"/>
                    <wp:lineTo x="0" y="0"/>
                  </wp:wrapPolygon>
                </wp:wrapTight>
                <wp:docPr id="8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05E4CFC3" w14:textId="77777777" w:rsidR="00235500" w:rsidRPr="00CA47DA" w:rsidRDefault="00235500" w:rsidP="0041207C">
                            <w:pPr>
                              <w:pStyle w:val="Heading1"/>
                            </w:pPr>
                            <w:r w:rsidRPr="00CA47DA">
                              <w:t>Sed pellentesque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9" type="#_x0000_t202" style="position:absolute;margin-left:295.2pt;margin-top:76.3pt;width:272pt;height:30pt;z-index:2516583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" filled="f" stroked="f">
                <v:stroke o:forcedash="t"/>
                <v:textbox inset=",0,,0">
                  <w:txbxContent>
                    <w:p w14:paraId="05E4CFC3" w14:textId="77777777" w:rsidR="00235500" w:rsidRPr="00CA47DA" w:rsidRDefault="00235500" w:rsidP="0041207C">
                      <w:pPr>
                        <w:pStyle w:val="Heading1"/>
                      </w:pPr>
                      <w:r w:rsidRPr="00CA47DA">
                        <w:t>Sed pellentesque</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3" behindDoc="0" locked="0" layoutInCell="0" allowOverlap="1" wp14:anchorId="0EDEA76B" wp14:editId="0EC95A3D">
                <wp:simplePos x="0" y="0"/>
                <wp:positionH relativeFrom="page">
                  <wp:posOffset>457200</wp:posOffset>
                </wp:positionH>
                <wp:positionV relativeFrom="page">
                  <wp:posOffset>7809230</wp:posOffset>
                </wp:positionV>
                <wp:extent cx="3771900" cy="1814830"/>
                <wp:effectExtent l="0" t="0" r="0" b="2540"/>
                <wp:wrapTight wrapText="bothSides">
                  <wp:wrapPolygon edited="0">
                    <wp:start x="0" y="0"/>
                    <wp:lineTo x="21600" y="0"/>
                    <wp:lineTo x="21600" y="21600"/>
                    <wp:lineTo x="0" y="21600"/>
                    <wp:lineTo x="0" y="0"/>
                  </wp:wrapPolygon>
                </wp:wrapTight>
                <wp:docPr id="8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81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322B48B6" w14:textId="77777777" w:rsidR="00235500" w:rsidRPr="00CA47DA" w:rsidRDefault="00235500" w:rsidP="0041207C">
                            <w:pPr>
                              <w:pStyle w:val="BodyText"/>
                            </w:pPr>
                            <w:r w:rsidRPr="00CA47DA">
                              <w:t xml:space="preserve">Cras mauris lacus, eleifend vitae, facilisis vitae, tempor non, ligula. Cum sociis natoque penatibus et magnis dis parturient montes, nascetur ridiculus mus. Maecenas lobortis. Maecenas leo elit, sagittis vitae, mattis id, placerat vel, urna. Aenean interdum sollicitudin elit. Nullam rutrum pede id nibh. In mattis tempor felis.Nulla congue, mi a elementum eleifend, tellus nisl convallis lectus, id eleifend lorem ligula sit amet arcu.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40" type="#_x0000_t202" style="position:absolute;margin-left:36pt;margin-top:614.9pt;width:297pt;height:142.9pt;z-index:25165832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" mv:complextextbox="1" o:allowincell="f" filled="f" stroked="f">
                <v:stroke o:forcedash="t"/>
                <v:textbox inset=",0,,0">
                  <w:txbxContent>
                    <w:p w14:paraId="322B48B6" w14:textId="77777777" w:rsidR="00235500" w:rsidRPr="00CA47DA" w:rsidRDefault="00235500" w:rsidP="0041207C">
                      <w:pPr>
                        <w:pStyle w:val="BodyText"/>
                      </w:pPr>
                      <w:r w:rsidRPr="00CA47DA">
                        <w:t xml:space="preserve">Cras mauris lacus, eleifend vitae, facilisis vitae, tempor non, ligula. Cum sociis natoque penatibus et magnis dis parturient montes, nascetur ridiculus mus. Maecenas lobortis. Maecenas leo elit, sagittis vitae, mattis id, placerat vel, urna. Aenean interdum sollicitudin elit. Nullam rutrum pede id nibh. In mattis tempor felis.Nulla congue, mi a elementum eleifend, tellus nisl convallis lectus, id eleifend lorem ligula sit amet arcu.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2" behindDoc="0" locked="0" layoutInCell="1" allowOverlap="1" wp14:anchorId="5D9789A2" wp14:editId="198803E4">
                <wp:simplePos x="0" y="0"/>
                <wp:positionH relativeFrom="page">
                  <wp:posOffset>452755</wp:posOffset>
                </wp:positionH>
                <wp:positionV relativeFrom="page">
                  <wp:posOffset>7508240</wp:posOffset>
                </wp:positionV>
                <wp:extent cx="3776345" cy="320040"/>
                <wp:effectExtent l="0" t="2540" r="0" b="0"/>
                <wp:wrapNone/>
                <wp:docPr id="79"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78F0684F"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Etiam quis tortor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1" o:spid="_x0000_s1041" type="#_x0000_t202" style="position:absolute;margin-left:35.65pt;margin-top:591.2pt;width:297.35pt;height:25.2pt;z-index:25165832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" filled="f" stroked="f">
                <v:stroke o:forcedash="t"/>
                <v:textbox inset=",0,,0">
                  <w:txbxContent>
                    <w:p w14:paraId="78F0684F"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Etiam quis tortor</w:t>
                      </w:r>
                    </w:p>
                  </w:txbxContent>
                </v:textbox>
                <w10:wrap anchorx="page" anchory="page"/>
              </v:shape>
            </w:pict>
          </mc:Fallback>
        </mc:AlternateContent>
      </w:r>
      <w:r w:rsidR="005255C9">
        <w:rPr>
          <w:noProof/>
        </w:rPr>
        <mc:AlternateContent>
          <mc:Choice Requires="wps">
            <w:drawing>
              <wp:anchor distT="0" distB="0" distL="114300" distR="114300" simplePos="0" relativeHeight="251658321" behindDoc="0" locked="0" layoutInCell="0" allowOverlap="1" wp14:anchorId="1209F4DC" wp14:editId="230343C9">
                <wp:simplePos x="0" y="0"/>
                <wp:positionH relativeFrom="page">
                  <wp:posOffset>461645</wp:posOffset>
                </wp:positionH>
                <wp:positionV relativeFrom="page">
                  <wp:posOffset>6026150</wp:posOffset>
                </wp:positionV>
                <wp:extent cx="3771900" cy="1376680"/>
                <wp:effectExtent l="4445" t="0" r="0" b="1270"/>
                <wp:wrapTight wrapText="bothSides">
                  <wp:wrapPolygon edited="0">
                    <wp:start x="0" y="0"/>
                    <wp:lineTo x="21600" y="0"/>
                    <wp:lineTo x="21600" y="21600"/>
                    <wp:lineTo x="0" y="21600"/>
                    <wp:lineTo x="0" y="0"/>
                  </wp:wrapPolygon>
                </wp:wrapTight>
                <wp:docPr id="7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2AD68903" w14:textId="77777777" w:rsidR="00235500" w:rsidRPr="00CA47DA" w:rsidRDefault="00235500" w:rsidP="0041207C">
                            <w:pPr>
                              <w:pStyle w:val="BodyText"/>
                            </w:pPr>
                            <w:r w:rsidRPr="00CA47DA">
                              <w:t>Cras et odio vel dui tempus varius. Sed nec orci. Sed tincidunt pede a magna. Nullam tortor. Sed nulla massa, adipiscing sit amet, fermentum ut, commodo ac, turpis. Morbi sollicitudin, augue at viverra dictum, dolor nisi volutpat urna, in laoreet velit sapien in orci. Fusce sit amet odio vel lacus bibendum adipiscing.</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42" type="#_x0000_t202" style="position:absolute;margin-left:36.35pt;margin-top:474.5pt;width:297pt;height:108.4pt;z-index:25165832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HAdSo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" mv:complextextbox="1" o:allowincell="f" filled="f" stroked="f">
                <v:stroke o:forcedash="t"/>
                <v:textbox inset=",0,,0">
                  <w:txbxContent>
                    <w:p w14:paraId="2AD68903" w14:textId="77777777" w:rsidR="00235500" w:rsidRPr="00CA47DA" w:rsidRDefault="00235500" w:rsidP="0041207C">
                      <w:pPr>
                        <w:pStyle w:val="BodyText"/>
                      </w:pPr>
                      <w:r w:rsidRPr="00CA47DA">
                        <w:t>Cras et odio vel dui tempus varius. Sed nec orci. Sed tincidunt pede a magna. Nullam tortor. Sed nulla massa, adipiscing sit amet, fermentum ut, commodo ac, turpis. Morbi sollicitudin, augue at viverra dictum, dolor nisi volutpat urna, in laoreet velit sapien in orci. Fusce sit amet odio vel lacus bibendum adipiscing.</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0" behindDoc="0" locked="0" layoutInCell="1" allowOverlap="1" wp14:anchorId="4F4C41C5" wp14:editId="3B8414E8">
                <wp:simplePos x="0" y="0"/>
                <wp:positionH relativeFrom="page">
                  <wp:posOffset>461645</wp:posOffset>
                </wp:positionH>
                <wp:positionV relativeFrom="page">
                  <wp:posOffset>5695950</wp:posOffset>
                </wp:positionV>
                <wp:extent cx="3776345" cy="320040"/>
                <wp:effectExtent l="4445" t="0" r="3810" b="3810"/>
                <wp:wrapTight wrapText="bothSides">
                  <wp:wrapPolygon edited="0">
                    <wp:start x="0" y="0"/>
                    <wp:lineTo x="21600" y="0"/>
                    <wp:lineTo x="21600" y="21600"/>
                    <wp:lineTo x="0" y="21600"/>
                    <wp:lineTo x="0" y="0"/>
                  </wp:wrapPolygon>
                </wp:wrapTight>
                <wp:docPr id="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131F3AF"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Nulla aliquet lacinia velit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3" type="#_x0000_t202" style="position:absolute;margin-left:36.35pt;margin-top:448.5pt;width:297.35pt;height:25.2pt;z-index:25165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" filled="f" stroked="f">
                <v:stroke o:forcedash="t"/>
                <v:textbox inset=",0,,0">
                  <w:txbxContent>
                    <w:p w14:paraId="2131F3AF"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Nulla aliquet lacinia velit</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19" behindDoc="0" locked="0" layoutInCell="0" allowOverlap="1" wp14:anchorId="5522E92A" wp14:editId="3757C4C7">
                <wp:simplePos x="0" y="0"/>
                <wp:positionH relativeFrom="page">
                  <wp:posOffset>3559810</wp:posOffset>
                </wp:positionH>
                <wp:positionV relativeFrom="page">
                  <wp:posOffset>4456430</wp:posOffset>
                </wp:positionV>
                <wp:extent cx="3771900" cy="957580"/>
                <wp:effectExtent l="3810" t="0" r="0" b="0"/>
                <wp:wrapTight wrapText="bothSides">
                  <wp:wrapPolygon edited="0">
                    <wp:start x="0" y="0"/>
                    <wp:lineTo x="21600" y="0"/>
                    <wp:lineTo x="21600" y="21600"/>
                    <wp:lineTo x="0" y="21600"/>
                    <wp:lineTo x="0" y="0"/>
                  </wp:wrapPolygon>
                </wp:wrapTight>
                <wp:docPr id="7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957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7EE5898A" w14:textId="77777777" w:rsidR="00235500" w:rsidRPr="00CA47DA" w:rsidRDefault="00235500" w:rsidP="0041207C">
                            <w:pPr>
                              <w:pStyle w:val="BodyText"/>
                            </w:pPr>
                            <w:r w:rsidRPr="00CA47DA">
                              <w:t xml:space="preserve">Pellentesque fermentum, eros quis feugiat placerat, nibh diam malesuada ante, id semper mi dolor sit amet risus. Aliquam urna sem, blandit a, tempor id, volutpat sed, elit.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44" type="#_x0000_t202" style="position:absolute;margin-left:280.3pt;margin-top:350.9pt;width:297pt;height:75.4pt;z-index:25165831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" mv:complextextbox="1" o:allowincell="f" filled="f" stroked="f">
                <v:stroke o:forcedash="t"/>
                <v:textbox inset=",0,,0">
                  <w:txbxContent>
                    <w:p w14:paraId="7EE5898A" w14:textId="77777777" w:rsidR="00235500" w:rsidRPr="00CA47DA" w:rsidRDefault="00235500" w:rsidP="0041207C">
                      <w:pPr>
                        <w:pStyle w:val="BodyText"/>
                      </w:pPr>
                      <w:r w:rsidRPr="00CA47DA">
                        <w:t xml:space="preserve">Pellentesque fermentum, eros quis feugiat placerat, nibh diam malesuada ante, id semper mi dolor sit amet risus. Aliquam urna sem, blandit a, tempor id, volutpat sed, elit.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18" behindDoc="0" locked="0" layoutInCell="1" allowOverlap="1" wp14:anchorId="3D24DBF0" wp14:editId="4A165144">
                <wp:simplePos x="0" y="0"/>
                <wp:positionH relativeFrom="page">
                  <wp:posOffset>3559810</wp:posOffset>
                </wp:positionH>
                <wp:positionV relativeFrom="page">
                  <wp:posOffset>4126230</wp:posOffset>
                </wp:positionV>
                <wp:extent cx="3776345" cy="320040"/>
                <wp:effectExtent l="3810" t="0" r="4445" b="0"/>
                <wp:wrapTight wrapText="bothSides">
                  <wp:wrapPolygon edited="0">
                    <wp:start x="0" y="0"/>
                    <wp:lineTo x="21600" y="0"/>
                    <wp:lineTo x="21600" y="21600"/>
                    <wp:lineTo x="0" y="21600"/>
                    <wp:lineTo x="0" y="0"/>
                  </wp:wrapPolygon>
                </wp:wrapTight>
                <wp:docPr id="7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33756A1"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Sed lectus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5" type="#_x0000_t202" style="position:absolute;margin-left:280.3pt;margin-top:324.9pt;width:297.35pt;height:25.2pt;z-index:25165831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" filled="f" stroked="f">
                <v:stroke o:forcedash="t"/>
                <v:textbox inset=",0,,0">
                  <w:txbxContent>
                    <w:p w14:paraId="433756A1" w14:textId="77777777" w:rsidR="00235500" w:rsidRPr="00CA47DA" w:rsidRDefault="00235500" w:rsidP="0041207C">
                      <w:r w:rsidRPr="00CA47DA">
                        <w:rPr>
                          <w:rFonts w:asciiTheme="majorHAnsi" w:eastAsiaTheme="majorEastAsia" w:hAnsiTheme="majorHAnsi" w:cstheme="majorBidi"/>
                          <w:bCs/>
                          <w:color w:val="C2A0E2" w:themeColor="accent1"/>
                          <w:sz w:val="36"/>
                          <w:szCs w:val="26"/>
                        </w:rPr>
                        <w:t>Sed lectus</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17" behindDoc="0" locked="0" layoutInCell="0" allowOverlap="1" wp14:anchorId="553877B1" wp14:editId="07EC1F52">
                <wp:simplePos x="0" y="0"/>
                <wp:positionH relativeFrom="page">
                  <wp:posOffset>3564255</wp:posOffset>
                </wp:positionH>
                <wp:positionV relativeFrom="page">
                  <wp:posOffset>2673350</wp:posOffset>
                </wp:positionV>
                <wp:extent cx="3771900" cy="1376680"/>
                <wp:effectExtent l="0" t="0" r="0" b="20320"/>
                <wp:wrapTight wrapText="bothSides">
                  <wp:wrapPolygon edited="0">
                    <wp:start x="145" y="0"/>
                    <wp:lineTo x="145" y="21520"/>
                    <wp:lineTo x="21236" y="21520"/>
                    <wp:lineTo x="21236" y="0"/>
                    <wp:lineTo x="145" y="0"/>
                  </wp:wrapPolygon>
                </wp:wrapTight>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414C8C67" w14:textId="32C859DF" w:rsidR="00235500" w:rsidRPr="00CA47DA" w:rsidRDefault="00235500" w:rsidP="0041207C">
                            <w:pPr>
                              <w:pStyle w:val="BodyTex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46" type="#_x0000_t202" style="position:absolute;margin-left:280.65pt;margin-top:210.5pt;width:297pt;height:108.4pt;z-index:25165831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" mv:complextextbox="1" o:allowincell="f" filled="f" stroked="f">
                <v:textbox inset=",0,,0">
                  <w:txbxContent>
                    <w:p w14:paraId="414C8C67" w14:textId="32C859DF" w:rsidR="00235500" w:rsidRPr="00CA47DA" w:rsidRDefault="00235500" w:rsidP="0041207C">
                      <w:pPr>
                        <w:pStyle w:val="BodyText"/>
                      </w:pP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16" behindDoc="0" locked="0" layoutInCell="1" allowOverlap="1" wp14:anchorId="33ADDBCB" wp14:editId="2FD5C9CC">
                <wp:simplePos x="0" y="0"/>
                <wp:positionH relativeFrom="page">
                  <wp:posOffset>3564255</wp:posOffset>
                </wp:positionH>
                <wp:positionV relativeFrom="page">
                  <wp:posOffset>2343150</wp:posOffset>
                </wp:positionV>
                <wp:extent cx="3776345" cy="320040"/>
                <wp:effectExtent l="0" t="0" r="0" b="3810"/>
                <wp:wrapTight wrapText="bothSides">
                  <wp:wrapPolygon edited="0">
                    <wp:start x="0" y="0"/>
                    <wp:lineTo x="21600" y="0"/>
                    <wp:lineTo x="21600" y="21600"/>
                    <wp:lineTo x="0" y="21600"/>
                    <wp:lineTo x="0" y="0"/>
                  </wp:wrapPolygon>
                </wp:wrapTight>
                <wp:docPr id="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116E443" w14:textId="77777777" w:rsidR="00235500" w:rsidRPr="00CA47DA" w:rsidRDefault="00235500" w:rsidP="0041207C">
                            <w:pPr>
                              <w:pStyle w:val="Heading2"/>
                            </w:pPr>
                            <w:r w:rsidRPr="00CA47DA">
                              <w:t>Nullam eget neque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7" type="#_x0000_t202" style="position:absolute;margin-left:280.65pt;margin-top:184.5pt;width:297.35pt;height:25.2pt;z-index:2516583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" filled="f" stroked="f">
                <v:stroke o:forcedash="t"/>
                <v:textbox inset=",0,,0">
                  <w:txbxContent>
                    <w:p w14:paraId="6116E443" w14:textId="77777777" w:rsidR="00235500" w:rsidRPr="00CA47DA" w:rsidRDefault="00235500" w:rsidP="0041207C">
                      <w:pPr>
                        <w:pStyle w:val="Heading2"/>
                      </w:pPr>
                      <w:r w:rsidRPr="00CA47DA">
                        <w:t>Nullam eget neque</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15" behindDoc="0" locked="0" layoutInCell="0" allowOverlap="1" wp14:anchorId="37AB62CA" wp14:editId="44F9A464">
                <wp:simplePos x="0" y="0"/>
                <wp:positionH relativeFrom="page">
                  <wp:posOffset>3749040</wp:posOffset>
                </wp:positionH>
                <wp:positionV relativeFrom="page">
                  <wp:posOffset>1422400</wp:posOffset>
                </wp:positionV>
                <wp:extent cx="3454400" cy="711200"/>
                <wp:effectExtent l="2540" t="0" r="0" b="0"/>
                <wp:wrapTight wrapText="bothSides">
                  <wp:wrapPolygon edited="0">
                    <wp:start x="0" y="0"/>
                    <wp:lineTo x="21600" y="0"/>
                    <wp:lineTo x="21600" y="21600"/>
                    <wp:lineTo x="0" y="21600"/>
                    <wp:lineTo x="0" y="0"/>
                  </wp:wrapPolygon>
                </wp:wrapTight>
                <wp:docPr id="7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0" cy="71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18EAC775" w14:textId="77777777" w:rsidR="00235500" w:rsidRPr="00CA47DA" w:rsidRDefault="00235500" w:rsidP="0041207C">
                            <w:pPr>
                              <w:pStyle w:val="Heading6"/>
                            </w:pPr>
                            <w:r w:rsidRPr="00CA47DA">
                              <w:t>Aliquam quam libero, sodales ac, porta ut, tempus et, lectus. Lorem ipsum dolor sit amet, consectetuer adipiscing elit.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48" type="#_x0000_t202" style="position:absolute;margin-left:295.2pt;margin-top:112pt;width:272pt;height:56pt;z-index:2516583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" mv:complextextbox="1" o:allowincell="f" filled="f" stroked="f">
                <v:stroke o:forcedash="t"/>
                <v:textbox inset=",0,,0">
                  <w:txbxContent>
                    <w:p w14:paraId="18EAC775" w14:textId="77777777" w:rsidR="00235500" w:rsidRPr="00CA47DA" w:rsidRDefault="00235500" w:rsidP="0041207C">
                      <w:pPr>
                        <w:pStyle w:val="Heading6"/>
                      </w:pPr>
                      <w:r w:rsidRPr="00CA47DA">
                        <w:t>Aliquam quam libero, sodales ac, porta ut, tempus et, lectus. Lorem ipsum dolor sit amet, consectetuer adipiscing elit.</w:t>
                      </w:r>
                    </w:p>
                  </w:txbxContent>
                </v:textbox>
                <w10:wrap type="tight" anchorx="page" anchory="page"/>
              </v:shape>
            </w:pict>
          </mc:Fallback>
        </mc:AlternateContent>
      </w:r>
      <w:r w:rsidR="0007056E">
        <w:rPr>
          <w:noProof/>
        </w:rPr>
        <w:drawing>
          <wp:anchor distT="0" distB="0" distL="118745" distR="118745" simplePos="0" relativeHeight="251658386" behindDoc="0" locked="0" layoutInCell="0" allowOverlap="1" wp14:anchorId="38247555" wp14:editId="69B61205">
            <wp:simplePos x="5486400" y="8229600"/>
            <wp:positionH relativeFrom="page">
              <wp:posOffset>4520565</wp:posOffset>
            </wp:positionH>
            <wp:positionV relativeFrom="page">
              <wp:posOffset>5817870</wp:posOffset>
            </wp:positionV>
            <wp:extent cx="2743200" cy="1851660"/>
            <wp:effectExtent l="203200" t="177800" r="228600" b="180340"/>
            <wp:wrapTight wrapText="bothSides">
              <wp:wrapPolygon edited="0">
                <wp:start x="-1234" y="-738"/>
                <wp:lineTo x="-1248" y="18282"/>
                <wp:lineTo x="-802" y="22986"/>
                <wp:lineTo x="210" y="23168"/>
                <wp:lineTo x="17053" y="23028"/>
                <wp:lineTo x="18449" y="22869"/>
                <wp:lineTo x="22437" y="22413"/>
                <wp:lineTo x="22544" y="20618"/>
                <wp:lineTo x="22529" y="20323"/>
                <wp:lineTo x="22497" y="15869"/>
                <wp:lineTo x="22482" y="15573"/>
                <wp:lineTo x="22451" y="11119"/>
                <wp:lineTo x="22436" y="10824"/>
                <wp:lineTo x="22604" y="6347"/>
                <wp:lineTo x="22589" y="6051"/>
                <wp:lineTo x="22557" y="1597"/>
                <wp:lineTo x="22818" y="-1107"/>
                <wp:lineTo x="18385" y="-1492"/>
                <wp:lineTo x="2754" y="-1194"/>
                <wp:lineTo x="-1234" y="-738"/>
              </wp:wrapPolygon>
            </wp:wrapTight>
            <wp:docPr id="12" name="Placeholder" descr=":nfc 13 - fall p 2 through 6:42-18021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32" descr=":nfc 13 - fall p 2 through 6:42-18021285.jpg"/>
                    <pic:cNvPicPr>
                      <a:picLocks noChangeAspect="1" noChangeArrowheads="1"/>
                    </pic:cNvPicPr>
                  </pic:nvPicPr>
                  <pic:blipFill>
                    <a:blip r:embed="rId16"/>
                    <a:srcRect/>
                    <a:stretch>
                      <a:fillRect/>
                    </a:stretch>
                  </pic:blipFill>
                  <pic:spPr bwMode="auto">
                    <a:xfrm rot="264413">
                      <a:off x="0" y="0"/>
                      <a:ext cx="27432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85" behindDoc="0" locked="0" layoutInCell="0" allowOverlap="1" wp14:anchorId="08DE4959" wp14:editId="52B094A7">
            <wp:simplePos x="5486400" y="8229600"/>
            <wp:positionH relativeFrom="page">
              <wp:posOffset>4593590</wp:posOffset>
            </wp:positionH>
            <wp:positionV relativeFrom="page">
              <wp:posOffset>7772400</wp:posOffset>
            </wp:positionV>
            <wp:extent cx="2743200" cy="1851660"/>
            <wp:effectExtent l="228600" t="203200" r="203200" b="205740"/>
            <wp:wrapTight wrapText="bothSides">
              <wp:wrapPolygon edited="0">
                <wp:start x="18794" y="-1324"/>
                <wp:lineTo x="3747" y="-1616"/>
                <wp:lineTo x="-1106" y="-1096"/>
                <wp:lineTo x="-1178" y="22403"/>
                <wp:lineTo x="2406" y="22898"/>
                <wp:lineTo x="3601" y="23063"/>
                <wp:lineTo x="20676" y="23040"/>
                <wp:lineTo x="20694" y="22745"/>
                <wp:lineTo x="21889" y="22910"/>
                <wp:lineTo x="22617" y="20927"/>
                <wp:lineTo x="22385" y="18217"/>
                <wp:lineTo x="22266" y="13737"/>
                <wp:lineTo x="22284" y="13442"/>
                <wp:lineTo x="22363" y="8989"/>
                <wp:lineTo x="22382" y="8694"/>
                <wp:lineTo x="22262" y="4214"/>
                <wp:lineTo x="22281" y="3919"/>
                <wp:lineTo x="22360" y="-534"/>
                <wp:lineTo x="22378" y="-829"/>
                <wp:lineTo x="18794" y="-1324"/>
              </wp:wrapPolygon>
            </wp:wrapTight>
            <wp:docPr id="11" name="Placeholder" descr=":nfc 13 - fall p 2 through 6:42-1798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1" descr=":nfc 13 - fall p 2 through 6:42-17983533.jpg"/>
                    <pic:cNvPicPr>
                      <a:picLocks noChangeAspect="1" noChangeArrowheads="1"/>
                    </pic:cNvPicPr>
                  </pic:nvPicPr>
                  <pic:blipFill>
                    <a:blip r:embed="rId17"/>
                    <a:srcRect/>
                    <a:stretch>
                      <a:fillRect/>
                    </a:stretch>
                  </pic:blipFill>
                  <pic:spPr bwMode="auto">
                    <a:xfrm rot="21280528">
                      <a:off x="0" y="0"/>
                      <a:ext cx="2743200" cy="1851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br w:type="page"/>
      </w:r>
      <w:r w:rsidR="005255C9">
        <w:rPr>
          <w:noProof/>
        </w:rPr>
        <w:lastRenderedPageBreak/>
        <mc:AlternateContent>
          <mc:Choice Requires="wps">
            <w:drawing>
              <wp:anchor distT="0" distB="0" distL="114300" distR="114300" simplePos="0" relativeHeight="251658328" behindDoc="0" locked="0" layoutInCell="1" allowOverlap="1" wp14:anchorId="5B43A2C8" wp14:editId="4CC8C3DF">
                <wp:simplePos x="0" y="0"/>
                <wp:positionH relativeFrom="page">
                  <wp:posOffset>3568700</wp:posOffset>
                </wp:positionH>
                <wp:positionV relativeFrom="page">
                  <wp:posOffset>7590155</wp:posOffset>
                </wp:positionV>
                <wp:extent cx="3657600" cy="499745"/>
                <wp:effectExtent l="0" t="0" r="0" b="0"/>
                <wp:wrapTight wrapText="bothSides">
                  <wp:wrapPolygon edited="0">
                    <wp:start x="0" y="0"/>
                    <wp:lineTo x="21600" y="0"/>
                    <wp:lineTo x="21600" y="21600"/>
                    <wp:lineTo x="0" y="21600"/>
                    <wp:lineTo x="0" y="0"/>
                  </wp:wrapPolygon>
                </wp:wrapTight>
                <wp:docPr id="7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499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53F41188" w14:textId="77777777" w:rsidR="00235500" w:rsidRPr="00CA47DA" w:rsidRDefault="00235500" w:rsidP="0041207C">
                            <w:pPr>
                              <w:pStyle w:val="Heading6"/>
                            </w:pPr>
                            <w:r w:rsidRPr="00CA47DA">
                              <w:t xml:space="preserve"> Etiam tempor nibh quis tellus tempus placerat.Praesent vehicula nunc ullamcorper pede.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49" type="#_x0000_t202" style="position:absolute;margin-left:281pt;margin-top:597.65pt;width:4in;height:39.35pt;z-index:251658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" filled="f" stroked="f">
                <v:stroke o:forcedash="t"/>
                <v:textbox inset=",0,,0">
                  <w:txbxContent>
                    <w:p w14:paraId="53F41188" w14:textId="77777777" w:rsidR="00235500" w:rsidRPr="00CA47DA" w:rsidRDefault="00235500" w:rsidP="0041207C">
                      <w:pPr>
                        <w:pStyle w:val="Heading6"/>
                      </w:pPr>
                      <w:r w:rsidRPr="00CA47DA">
                        <w:t xml:space="preserve"> Etiam tempor nibh quis tellus tempus placerat.Praesent vehicula nunc ullamcorper pede.</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7" behindDoc="0" locked="0" layoutInCell="1" allowOverlap="1" wp14:anchorId="4D0F2D75" wp14:editId="5A4FCD79">
                <wp:simplePos x="0" y="0"/>
                <wp:positionH relativeFrom="page">
                  <wp:posOffset>3454400</wp:posOffset>
                </wp:positionH>
                <wp:positionV relativeFrom="page">
                  <wp:posOffset>7188200</wp:posOffset>
                </wp:positionV>
                <wp:extent cx="3942715" cy="393700"/>
                <wp:effectExtent l="0" t="0" r="0" b="0"/>
                <wp:wrapTight wrapText="bothSides">
                  <wp:wrapPolygon edited="0">
                    <wp:start x="0" y="0"/>
                    <wp:lineTo x="21600" y="0"/>
                    <wp:lineTo x="21600" y="21600"/>
                    <wp:lineTo x="0" y="21600"/>
                    <wp:lineTo x="0" y="0"/>
                  </wp:wrapPolygon>
                </wp:wrapTight>
                <wp:docPr id="7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2715" cy="39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F1C016F" w14:textId="77777777" w:rsidR="00235500" w:rsidRPr="00CA47DA" w:rsidRDefault="00235500" w:rsidP="0041207C">
                            <w:pPr>
                              <w:pStyle w:val="Heading1"/>
                            </w:pPr>
                            <w:r>
                              <w:t>Cleo’s Biscuits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50" type="#_x0000_t202" style="position:absolute;margin-left:272pt;margin-top:566pt;width:310.45pt;height:31pt;z-index:2516583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" filled="f" stroked="f">
                <v:stroke o:forcedash="t"/>
                <v:textbox inset=",0,,0">
                  <w:txbxContent>
                    <w:p w14:paraId="2F1C016F" w14:textId="77777777" w:rsidR="00235500" w:rsidRPr="00CA47DA" w:rsidRDefault="00235500" w:rsidP="0041207C">
                      <w:pPr>
                        <w:pStyle w:val="Heading1"/>
                      </w:pPr>
                      <w:r>
                        <w:t>Cleo’s Biscuits</w:t>
                      </w:r>
                    </w:p>
                  </w:txbxContent>
                </v:textbox>
                <w10:wrap type="tight" anchorx="page" anchory="page"/>
              </v:shape>
            </w:pict>
          </mc:Fallback>
        </mc:AlternateContent>
      </w:r>
      <w:r w:rsidR="0007056E">
        <w:rPr>
          <w:noProof/>
        </w:rPr>
        <w:drawing>
          <wp:anchor distT="0" distB="0" distL="118745" distR="118745" simplePos="0" relativeHeight="251658389" behindDoc="0" locked="0" layoutInCell="0" allowOverlap="1" wp14:anchorId="428A9158" wp14:editId="58F6B682">
            <wp:simplePos x="5486400" y="8229600"/>
            <wp:positionH relativeFrom="page">
              <wp:posOffset>647700</wp:posOffset>
            </wp:positionH>
            <wp:positionV relativeFrom="page">
              <wp:posOffset>7127240</wp:posOffset>
            </wp:positionV>
            <wp:extent cx="2606040" cy="1910715"/>
            <wp:effectExtent l="228600" t="177800" r="162560" b="146685"/>
            <wp:wrapTight wrapText="bothSides">
              <wp:wrapPolygon edited="0">
                <wp:start x="17695" y="-1381"/>
                <wp:lineTo x="2515" y="-1683"/>
                <wp:lineTo x="-1309" y="-1186"/>
                <wp:lineTo x="-1309" y="15221"/>
                <wp:lineTo x="-1453" y="22115"/>
                <wp:lineTo x="3377" y="22578"/>
                <wp:lineTo x="7157" y="22940"/>
                <wp:lineTo x="22366" y="22669"/>
                <wp:lineTo x="22396" y="22097"/>
                <wp:lineTo x="22407" y="17780"/>
                <wp:lineTo x="22422" y="17494"/>
                <wp:lineTo x="22433" y="13177"/>
                <wp:lineTo x="22448" y="12890"/>
                <wp:lineTo x="22459" y="8574"/>
                <wp:lineTo x="22473" y="8287"/>
                <wp:lineTo x="22485" y="3971"/>
                <wp:lineTo x="22499" y="3684"/>
                <wp:lineTo x="22511" y="-632"/>
                <wp:lineTo x="22525" y="-919"/>
                <wp:lineTo x="17695" y="-1381"/>
              </wp:wrapPolygon>
            </wp:wrapTight>
            <wp:docPr id="29" name="Placeholder" descr=":nfc 13 - fall p 2 through 6:42-16471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4" descr=":nfc 13 - fall p 2 through 6:42-16471737.jpg"/>
                    <pic:cNvPicPr>
                      <a:picLocks noChangeAspect="1" noChangeArrowheads="1"/>
                    </pic:cNvPicPr>
                  </pic:nvPicPr>
                  <pic:blipFill>
                    <a:blip r:embed="rId18"/>
                    <a:stretch>
                      <a:fillRect/>
                    </a:stretch>
                  </pic:blipFill>
                  <pic:spPr bwMode="auto">
                    <a:xfrm rot="21359019">
                      <a:off x="0" y="0"/>
                      <a:ext cx="2606040" cy="1910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82" behindDoc="0" locked="0" layoutInCell="0" allowOverlap="1" wp14:anchorId="0BC47564" wp14:editId="0AD840D8">
            <wp:simplePos x="5486400" y="8229600"/>
            <wp:positionH relativeFrom="page">
              <wp:posOffset>5016242</wp:posOffset>
            </wp:positionH>
            <wp:positionV relativeFrom="page">
              <wp:posOffset>914400</wp:posOffset>
            </wp:positionV>
            <wp:extent cx="2421771" cy="1612900"/>
            <wp:effectExtent l="177800" t="177800" r="194429" b="139700"/>
            <wp:wrapTight wrapText="bothSides">
              <wp:wrapPolygon edited="0">
                <wp:start x="-856" y="-1566"/>
                <wp:lineTo x="-1246" y="14808"/>
                <wp:lineTo x="-1215" y="22979"/>
                <wp:lineTo x="6974" y="23758"/>
                <wp:lineTo x="21004" y="22758"/>
                <wp:lineTo x="22136" y="22678"/>
                <wp:lineTo x="22588" y="22645"/>
                <wp:lineTo x="22955" y="19895"/>
                <wp:lineTo x="22686" y="18552"/>
                <wp:lineTo x="22514" y="13116"/>
                <wp:lineTo x="22579" y="8003"/>
                <wp:lineTo x="22569" y="7663"/>
                <wp:lineTo x="22634" y="2550"/>
                <wp:lineTo x="22623" y="2211"/>
                <wp:lineTo x="22958" y="-1559"/>
                <wp:lineTo x="275" y="-1646"/>
                <wp:lineTo x="-856" y="-1566"/>
              </wp:wrapPolygon>
            </wp:wrapTight>
            <wp:docPr id="30" name="Placeholder" descr=":nfc 13 - fall p 2 through 6:42-1679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35" descr=":nfc 13 - fall p 2 through 6:42-16792237.jpg"/>
                    <pic:cNvPicPr>
                      <a:picLocks noChangeAspect="1" noChangeArrowheads="1"/>
                    </pic:cNvPicPr>
                  </pic:nvPicPr>
                  <pic:blipFill>
                    <a:blip r:embed="rId19"/>
                    <a:stretch>
                      <a:fillRect/>
                    </a:stretch>
                  </pic:blipFill>
                  <pic:spPr bwMode="auto">
                    <a:xfrm rot="162958">
                      <a:off x="0" y="0"/>
                      <a:ext cx="2421771"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83" behindDoc="0" locked="0" layoutInCell="0" allowOverlap="1" wp14:anchorId="253C44D6" wp14:editId="14297939">
            <wp:simplePos x="5486400" y="8229600"/>
            <wp:positionH relativeFrom="page">
              <wp:posOffset>377190</wp:posOffset>
            </wp:positionH>
            <wp:positionV relativeFrom="page">
              <wp:posOffset>965200</wp:posOffset>
            </wp:positionV>
            <wp:extent cx="2421255" cy="1612900"/>
            <wp:effectExtent l="203200" t="177800" r="169545" b="165100"/>
            <wp:wrapTight wrapText="bothSides">
              <wp:wrapPolygon edited="0">
                <wp:start x="-1124" y="-1461"/>
                <wp:lineTo x="-1496" y="20368"/>
                <wp:lineTo x="-1401" y="23086"/>
                <wp:lineTo x="7936" y="24054"/>
                <wp:lineTo x="21060" y="23022"/>
                <wp:lineTo x="22192" y="22933"/>
                <wp:lineTo x="22418" y="22915"/>
                <wp:lineTo x="22740" y="19143"/>
                <wp:lineTo x="22526" y="13028"/>
                <wp:lineTo x="22575" y="7915"/>
                <wp:lineTo x="22563" y="7575"/>
                <wp:lineTo x="22611" y="2462"/>
                <wp:lineTo x="22600" y="2122"/>
                <wp:lineTo x="22707" y="-1292"/>
                <wp:lineTo x="15859" y="-2457"/>
                <wp:lineTo x="8" y="-1550"/>
                <wp:lineTo x="-1124" y="-1461"/>
              </wp:wrapPolygon>
            </wp:wrapTight>
            <wp:docPr id="32" name="Placeholder" descr=":nfc 13 - fall p 2 through 6:42-18162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7" descr=":nfc 13 - fall p 2 through 6:42-18162380.jpg"/>
                    <pic:cNvPicPr>
                      <a:picLocks noChangeAspect="1" noChangeArrowheads="1"/>
                    </pic:cNvPicPr>
                  </pic:nvPicPr>
                  <pic:blipFill>
                    <a:blip r:embed="rId20"/>
                    <a:stretch>
                      <a:fillRect/>
                    </a:stretch>
                  </pic:blipFill>
                  <pic:spPr bwMode="auto">
                    <a:xfrm rot="180000">
                      <a:off x="0" y="0"/>
                      <a:ext cx="2421255"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84" behindDoc="0" locked="0" layoutInCell="0" allowOverlap="1" wp14:anchorId="161C2B05" wp14:editId="51AB11D8">
            <wp:simplePos x="5486400" y="8229600"/>
            <wp:positionH relativeFrom="page">
              <wp:posOffset>2752090</wp:posOffset>
            </wp:positionH>
            <wp:positionV relativeFrom="page">
              <wp:posOffset>1079500</wp:posOffset>
            </wp:positionV>
            <wp:extent cx="2421255" cy="1612900"/>
            <wp:effectExtent l="203200" t="203200" r="169545" b="165100"/>
            <wp:wrapTight wrapText="bothSides">
              <wp:wrapPolygon edited="0">
                <wp:start x="20998" y="-1684"/>
                <wp:lineTo x="5596" y="-2619"/>
                <wp:lineTo x="-1264" y="-1634"/>
                <wp:lineTo x="-1030" y="22601"/>
                <wp:lineTo x="100" y="22720"/>
                <wp:lineTo x="10724" y="23835"/>
                <wp:lineTo x="22589" y="22693"/>
                <wp:lineTo x="22473" y="20294"/>
                <wp:lineTo x="22484" y="15181"/>
                <wp:lineTo x="22500" y="14841"/>
                <wp:lineTo x="22511" y="9728"/>
                <wp:lineTo x="22527" y="9388"/>
                <wp:lineTo x="22538" y="4275"/>
                <wp:lineTo x="22554" y="3935"/>
                <wp:lineTo x="22323" y="-863"/>
                <wp:lineTo x="22129" y="-1565"/>
                <wp:lineTo x="20998" y="-1684"/>
              </wp:wrapPolygon>
            </wp:wrapTight>
            <wp:docPr id="34" name="Placeholder" descr=":nfc 13 - fall p 2 through 6:42-16946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36" descr=":nfc 13 - fall p 2 through 6:42-16946464.jpg"/>
                    <pic:cNvPicPr>
                      <a:picLocks noChangeAspect="1" noChangeArrowheads="1"/>
                    </pic:cNvPicPr>
                  </pic:nvPicPr>
                  <pic:blipFill>
                    <a:blip r:embed="rId21"/>
                    <a:stretch>
                      <a:fillRect/>
                    </a:stretch>
                  </pic:blipFill>
                  <pic:spPr bwMode="auto">
                    <a:xfrm rot="21360000">
                      <a:off x="0" y="0"/>
                      <a:ext cx="2421255" cy="1612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255C9">
        <w:rPr>
          <w:noProof/>
        </w:rPr>
        <mc:AlternateContent>
          <mc:Choice Requires="wps">
            <w:drawing>
              <wp:anchor distT="0" distB="0" distL="114300" distR="114300" simplePos="0" relativeHeight="251658330" behindDoc="0" locked="0" layoutInCell="1" allowOverlap="1" wp14:anchorId="2AD859B2" wp14:editId="48F5CD6B">
                <wp:simplePos x="0" y="0"/>
                <wp:positionH relativeFrom="page">
                  <wp:posOffset>5156200</wp:posOffset>
                </wp:positionH>
                <wp:positionV relativeFrom="page">
                  <wp:posOffset>8120380</wp:posOffset>
                </wp:positionV>
                <wp:extent cx="2087880" cy="1439545"/>
                <wp:effectExtent l="0" t="5080" r="0" b="3175"/>
                <wp:wrapTight wrapText="bothSides">
                  <wp:wrapPolygon edited="0">
                    <wp:start x="0" y="0"/>
                    <wp:lineTo x="21600" y="0"/>
                    <wp:lineTo x="21600" y="21600"/>
                    <wp:lineTo x="0" y="21600"/>
                    <wp:lineTo x="0" y="0"/>
                  </wp:wrapPolygon>
                </wp:wrapTight>
                <wp:docPr id="6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143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3BDFC978" w14:textId="77777777" w:rsidR="00235500" w:rsidRPr="00CA47DA" w:rsidRDefault="00235500" w:rsidP="0041207C">
                            <w:pPr>
                              <w:pStyle w:val="BlockText"/>
                              <w:rPr>
                                <w:i/>
                              </w:rPr>
                            </w:pPr>
                            <w:r w:rsidRPr="00CA47DA">
                              <w:rPr>
                                <w:i/>
                              </w:rPr>
                              <w:t>Sed metus orci, ultricies eu, vulputate quis, porttitor ut, diam. Ut tempus leo quis diam. Phasellus tempus eros eu leo. Mauris eget ante. Aliquam ornare congue augue. Integer leo.Aliquam imperdiet elit ac sem. Mauris dictum, elit in aliquet mattis, arcu nisi fringilla pede, a adipiscing elit sem in enim.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406pt;margin-top:639.4pt;width:164.4pt;height:113.35pt;z-index:2516583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" mv:complextextbox="1" filled="f" stroked="f">
                <v:stroke o:forcedash="t"/>
                <v:textbox inset=",0,,0">
                  <w:txbxContent>
                    <w:p w14:paraId="3BDFC978" w14:textId="77777777" w:rsidR="00235500" w:rsidRPr="00CA47DA" w:rsidRDefault="00235500" w:rsidP="0041207C">
                      <w:pPr>
                        <w:pStyle w:val="BlockText"/>
                        <w:rPr>
                          <w:i/>
                        </w:rPr>
                      </w:pPr>
                      <w:r w:rsidRPr="00CA47DA">
                        <w:rPr>
                          <w:i/>
                        </w:rPr>
                        <w:t>Sed metus orci, ultricies eu, vulputate quis, porttitor ut, diam. Ut tempus leo quis diam. Phasellus tempus eros eu leo. Mauris eget ante. Aliquam ornare congue augue. Integer leo.Aliquam imperdiet elit ac sem. Mauris dictum, elit in aliquet mattis, arcu nisi fringilla pede, a adipiscing elit sem in enim.</w:t>
                      </w:r>
                    </w:p>
                  </w:txbxContent>
                </v:textbox>
                <w10:wrap type="tight" anchorx="page" anchory="page"/>
              </v:shape>
            </w:pict>
          </mc:Fallback>
        </mc:AlternateContent>
      </w:r>
      <w:r w:rsidR="00CA3B39">
        <w:rPr>
          <w:noProof/>
        </w:rPr>
        <mc:AlternateContent>
          <mc:Choice Requires="wps">
            <w:drawing>
              <wp:anchor distT="0" distB="0" distL="114300" distR="114300" simplePos="0" relativeHeight="251658329" behindDoc="0" locked="0" layoutInCell="1" allowOverlap="1" wp14:anchorId="18D64DDA" wp14:editId="70755EB6">
                <wp:simplePos x="0" y="0"/>
                <wp:positionH relativeFrom="page">
                  <wp:posOffset>3568700</wp:posOffset>
                </wp:positionH>
                <wp:positionV relativeFrom="page">
                  <wp:posOffset>8119745</wp:posOffset>
                </wp:positionV>
                <wp:extent cx="1569720" cy="1439545"/>
                <wp:effectExtent l="0" t="0" r="0" b="8255"/>
                <wp:wrapTight wrapText="bothSides">
                  <wp:wrapPolygon edited="0">
                    <wp:start x="350" y="0"/>
                    <wp:lineTo x="350" y="21343"/>
                    <wp:lineTo x="20971" y="21343"/>
                    <wp:lineTo x="20971" y="0"/>
                    <wp:lineTo x="350" y="0"/>
                  </wp:wrapPolygon>
                </wp:wrapTight>
                <wp:docPr id="6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143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37624485" w14:textId="77777777" w:rsidR="00235500" w:rsidRDefault="00235500" w:rsidP="0041207C">
                            <w:pPr>
                              <w:pStyle w:val="BlockText"/>
                              <w:rPr>
                                <w:b/>
                              </w:rPr>
                            </w:pPr>
                            <w:r w:rsidRPr="00CA47DA">
                              <w:rPr>
                                <w:b/>
                              </w:rPr>
                              <w:t xml:space="preserve">1 </w:t>
                            </w:r>
                            <w:r>
                              <w:rPr>
                                <w:b/>
                              </w:rPr>
                              <w:t>maecenas ut justo</w:t>
                            </w:r>
                            <w:r w:rsidRPr="00CA47DA">
                              <w:rPr>
                                <w:b/>
                              </w:rPr>
                              <w:br/>
                              <w:t xml:space="preserve">½ </w:t>
                            </w:r>
                            <w:r>
                              <w:rPr>
                                <w:b/>
                              </w:rPr>
                              <w:t>s</w:t>
                            </w:r>
                            <w:r w:rsidRPr="005B5D77">
                              <w:rPr>
                                <w:b/>
                              </w:rPr>
                              <w:t>ed suscipit</w:t>
                            </w:r>
                            <w:r>
                              <w:rPr>
                                <w:b/>
                              </w:rPr>
                              <w:br/>
                              <w:t>1 donec mi</w:t>
                            </w:r>
                            <w:r w:rsidRPr="00CA47DA">
                              <w:rPr>
                                <w:b/>
                              </w:rPr>
                              <w:br/>
                              <w:t xml:space="preserve">½ </w:t>
                            </w:r>
                            <w:r>
                              <w:rPr>
                                <w:b/>
                              </w:rPr>
                              <w:t>f</w:t>
                            </w:r>
                            <w:r w:rsidRPr="005B5D77">
                              <w:rPr>
                                <w:b/>
                              </w:rPr>
                              <w:t>usce eu nisi</w:t>
                            </w:r>
                            <w:r w:rsidRPr="00CA47DA">
                              <w:rPr>
                                <w:b/>
                              </w:rPr>
                              <w:br/>
                              <w:t xml:space="preserve">1 </w:t>
                            </w:r>
                            <w:r>
                              <w:rPr>
                                <w:b/>
                              </w:rPr>
                              <w:t>suspendisse</w:t>
                            </w:r>
                          </w:p>
                          <w:p w14:paraId="4FEB62D4" w14:textId="77777777" w:rsidR="00235500" w:rsidRPr="00CA47DA" w:rsidRDefault="00235500" w:rsidP="0041207C">
                            <w:pPr>
                              <w:pStyle w:val="BlockText"/>
                              <w:rPr>
                                <w:b/>
                              </w:rPr>
                            </w:pPr>
                            <w:r w:rsidRPr="00CA47DA">
                              <w:rPr>
                                <w:b/>
                              </w:rPr>
                              <w:t xml:space="preserve">½ </w:t>
                            </w:r>
                            <w:r>
                              <w:rPr>
                                <w:b/>
                              </w:rPr>
                              <w:t>aliquam turpis odio</w:t>
                            </w:r>
                            <w:r w:rsidRPr="00CA47DA">
                              <w:rPr>
                                <w:b/>
                              </w:rPr>
                              <w:br/>
                              <w:t xml:space="preserve">½ </w:t>
                            </w:r>
                            <w:r>
                              <w:rPr>
                                <w:b/>
                              </w:rPr>
                              <w:t>nunc a enim</w:t>
                            </w:r>
                          </w:p>
                        </w:txbxContent>
                      </wps:txbx>
                      <wps:bodyPr rot="0" vert="horz" wrap="square" lIns="91440" tIns="0" rIns="91440" bIns="0" anchor="t" anchorCtr="0" upright="1">
                        <a:noAutofit/>
                      </wps:bodyPr>
                    </wps:wsp>
                  </a:graphicData>
                </a:graphic>
              </wp:anchor>
            </w:drawing>
          </mc:Choice>
          <mc:Fallback>
            <w:pict>
              <v:shape id="Text Box 62" o:spid="_x0000_s1052" type="#_x0000_t202" style="position:absolute;margin-left:281pt;margin-top:639.35pt;width:123.6pt;height:113.35pt;z-index:251658329;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" mv:complextextbox="1" filled="f" stroked="f">
                <v:stroke o:forcedash="t"/>
                <v:textbox inset=",0,,0">
                  <w:txbxContent>
                    <w:p w14:paraId="37624485" w14:textId="77777777" w:rsidR="00235500" w:rsidRDefault="00235500" w:rsidP="0041207C">
                      <w:pPr>
                        <w:pStyle w:val="BlockText"/>
                        <w:rPr>
                          <w:b/>
                        </w:rPr>
                      </w:pPr>
                      <w:r w:rsidRPr="00CA47DA">
                        <w:rPr>
                          <w:b/>
                        </w:rPr>
                        <w:t xml:space="preserve">1 </w:t>
                      </w:r>
                      <w:r>
                        <w:rPr>
                          <w:b/>
                        </w:rPr>
                        <w:t>maecenas ut justo</w:t>
                      </w:r>
                      <w:r w:rsidRPr="00CA47DA">
                        <w:rPr>
                          <w:b/>
                        </w:rPr>
                        <w:br/>
                        <w:t xml:space="preserve">½ </w:t>
                      </w:r>
                      <w:r>
                        <w:rPr>
                          <w:b/>
                        </w:rPr>
                        <w:t>s</w:t>
                      </w:r>
                      <w:r w:rsidRPr="005B5D77">
                        <w:rPr>
                          <w:b/>
                        </w:rPr>
                        <w:t>ed suscipit</w:t>
                      </w:r>
                      <w:r>
                        <w:rPr>
                          <w:b/>
                        </w:rPr>
                        <w:br/>
                        <w:t>1 donec mi</w:t>
                      </w:r>
                      <w:r w:rsidRPr="00CA47DA">
                        <w:rPr>
                          <w:b/>
                        </w:rPr>
                        <w:br/>
                        <w:t xml:space="preserve">½ </w:t>
                      </w:r>
                      <w:r>
                        <w:rPr>
                          <w:b/>
                        </w:rPr>
                        <w:t>f</w:t>
                      </w:r>
                      <w:r w:rsidRPr="005B5D77">
                        <w:rPr>
                          <w:b/>
                        </w:rPr>
                        <w:t>usce eu nisi</w:t>
                      </w:r>
                      <w:r w:rsidRPr="00CA47DA">
                        <w:rPr>
                          <w:b/>
                        </w:rPr>
                        <w:br/>
                        <w:t xml:space="preserve">1 </w:t>
                      </w:r>
                      <w:r>
                        <w:rPr>
                          <w:b/>
                        </w:rPr>
                        <w:t>suspendisse</w:t>
                      </w:r>
                    </w:p>
                    <w:p w14:paraId="4FEB62D4" w14:textId="77777777" w:rsidR="00235500" w:rsidRPr="00CA47DA" w:rsidRDefault="00235500" w:rsidP="0041207C">
                      <w:pPr>
                        <w:pStyle w:val="BlockText"/>
                        <w:rPr>
                          <w:b/>
                        </w:rPr>
                      </w:pPr>
                      <w:r w:rsidRPr="00CA47DA">
                        <w:rPr>
                          <w:b/>
                        </w:rPr>
                        <w:t xml:space="preserve">½ </w:t>
                      </w:r>
                      <w:r>
                        <w:rPr>
                          <w:b/>
                        </w:rPr>
                        <w:t>aliquam turpis odio</w:t>
                      </w:r>
                      <w:r w:rsidRPr="00CA47DA">
                        <w:rPr>
                          <w:b/>
                        </w:rPr>
                        <w:br/>
                        <w:t xml:space="preserve">½ </w:t>
                      </w:r>
                      <w:r>
                        <w:rPr>
                          <w:b/>
                        </w:rPr>
                        <w:t>nunc a enim</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62489" behindDoc="0" locked="0" layoutInCell="1" allowOverlap="1" wp14:anchorId="61BF66FF" wp14:editId="06DF40A6">
                <wp:simplePos x="0" y="0"/>
                <wp:positionH relativeFrom="page">
                  <wp:posOffset>502920</wp:posOffset>
                </wp:positionH>
                <wp:positionV relativeFrom="page">
                  <wp:posOffset>3849370</wp:posOffset>
                </wp:positionV>
                <wp:extent cx="3291840" cy="3098800"/>
                <wp:effectExtent l="0" t="1270" r="2540" b="0"/>
                <wp:wrapTight wrapText="bothSides">
                  <wp:wrapPolygon edited="0">
                    <wp:start x="0" y="0"/>
                    <wp:lineTo x="21600" y="0"/>
                    <wp:lineTo x="21600" y="21600"/>
                    <wp:lineTo x="0" y="21600"/>
                    <wp:lineTo x="0" y="0"/>
                  </wp:wrapPolygon>
                </wp:wrapTight>
                <wp:docPr id="6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309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id="28">
                        <w:txbxContent>
                          <w:p w14:paraId="4142C13C" w14:textId="77777777" w:rsidR="00235500" w:rsidRPr="00CA47DA" w:rsidRDefault="00235500" w:rsidP="0041207C">
                            <w:pPr>
                              <w:pStyle w:val="BodyText"/>
                            </w:pPr>
                            <w:r w:rsidRPr="00CA47DA">
                              <w:t>Nunc pulvinar elementum sem. Cras sed est. Suspendisse sed odio sed tortor nonummy tempus. Nullam urna. Quisque dictum condimentum sem. Cras nec urna blandit enim malesuada auctor. Nullam ipsum libero, cursus vitae, egestas eget, eleifend id, velit. Aenean quis ipsum sit amet purus sagittis volutpat.</w:t>
                            </w:r>
                          </w:p>
                          <w:p w14:paraId="38FC03D9" w14:textId="77777777" w:rsidR="00235500" w:rsidRPr="00CA47DA" w:rsidRDefault="00235500" w:rsidP="0041207C">
                            <w:pPr>
                              <w:pStyle w:val="BodyText"/>
                            </w:pPr>
                            <w:r w:rsidRPr="00CA47DA">
                              <w:t>Vivamus ante purus, interdum vitae, cursus quis, consectetuer sed, massa. Nulla facilisi. Donec posuere blandit pede. Nullam adipiscing fermentum turpis. Quisque nulla mauris, pretium et, egestas nec, posuere vitae, lacus. Aliquam erat volutpat. Praesent lobortis purus in ligula. Fusce et massa a nisi consectetuer fermentum. Suspendisse tempor, ipsum ac tincidunt pretium, nunc justo aliquet ante, et porta odio ipsum sed felis. Aliquam erat volutpat. Sed et tortor.</w:t>
                            </w:r>
                          </w:p>
                          <w:p w14:paraId="372C68A2" w14:textId="77777777" w:rsidR="00235500" w:rsidRPr="00CA47DA" w:rsidRDefault="00235500" w:rsidP="0041207C">
                            <w:pPr>
                              <w:pStyle w:val="BodyText"/>
                            </w:pPr>
                            <w:r w:rsidRPr="00CA47DA">
                              <w:t>Integer varius tempus nunc. Integer et diam. Pellentesque habitant morbi tristique senectus et netus et malesuada fames ac turpis egestas. Aenean felis sapien, sagittis congue, euismod in, vestibulum quis, eros. Aliquam luctus est lacinia sem. Integer ornare urna ac lorem. Nullam viverra. Nam viverra, justo nec faucibus tincidunt, quam metus posuere pede, at bibendum ante mi vel libero.</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53" type="#_x0000_t202" style="position:absolute;margin-left:39.6pt;margin-top:303.1pt;width:259.2pt;height:244pt;z-index:25166248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" mv:complextextbox="1" filled="f" stroked="f">
                <v:stroke o:forcedash="t"/>
                <v:textbox style="mso-next-textbox:#Text Box 58" inset=",0,,0">
                  <w:txbxContent>
                    <w:p w14:paraId="4142C13C" w14:textId="77777777" w:rsidR="00235500" w:rsidRPr="00CA47DA" w:rsidRDefault="00235500" w:rsidP="0041207C">
                      <w:pPr>
                        <w:pStyle w:val="BodyText"/>
                      </w:pPr>
                      <w:r w:rsidRPr="00CA47DA">
                        <w:t>Nunc pulvinar elementum sem. Cras sed est. Suspendisse sed odio sed tortor nonummy tempus. Nullam urna. Quisque dictum condimentum sem. Cras nec urna blandit enim malesuada auctor. Nullam ipsum libero, cursus vitae, egestas eget, eleifend id, velit. Aenean quis ipsum sit amet purus sagittis volutpat.</w:t>
                      </w:r>
                    </w:p>
                    <w:p w14:paraId="38FC03D9" w14:textId="77777777" w:rsidR="00235500" w:rsidRPr="00CA47DA" w:rsidRDefault="00235500" w:rsidP="0041207C">
                      <w:pPr>
                        <w:pStyle w:val="BodyText"/>
                      </w:pPr>
                      <w:r w:rsidRPr="00CA47DA">
                        <w:t>Vivamus ante purus, interdum vitae, cursus quis, consectetuer sed, massa. Nulla facilisi. Donec posuere blandit pede. Nullam adipiscing fermentum turpis. Quisque nulla mauris, pretium et, egestas nec, posuere vitae, lacus. Aliquam erat volutpat. Praesent lobortis purus in ligula. Fusce et massa a nisi consectetuer fermentum. Suspendisse tempor, ipsum ac tincidunt pretium, nunc justo aliquet ante, et porta odio ipsum sed felis. Aliquam erat volutpat. Sed et tortor.</w:t>
                      </w:r>
                    </w:p>
                    <w:p w14:paraId="372C68A2" w14:textId="77777777" w:rsidR="00235500" w:rsidRPr="00CA47DA" w:rsidRDefault="00235500" w:rsidP="0041207C">
                      <w:pPr>
                        <w:pStyle w:val="BodyText"/>
                      </w:pPr>
                      <w:r w:rsidRPr="00CA47DA">
                        <w:t>Integer varius tempus nunc. Integer et diam. Pellentesque habitant morbi tristique senectus et netus et malesuada fames ac turpis egestas. Aenean felis sapien, sagittis congue, euismod in, vestibulum quis, eros. Aliquam luctus est lacinia sem. Integer ornare urna ac lorem. Nullam viverra. Nam viverra, justo nec faucibus tincidunt, quam metus posuere pede, at bibendum ante mi vel libero.</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4" behindDoc="0" locked="0" layoutInCell="1" allowOverlap="1" wp14:anchorId="3DBFC505" wp14:editId="00F62ACF">
                <wp:simplePos x="0" y="0"/>
                <wp:positionH relativeFrom="page">
                  <wp:posOffset>502920</wp:posOffset>
                </wp:positionH>
                <wp:positionV relativeFrom="page">
                  <wp:posOffset>3008630</wp:posOffset>
                </wp:positionV>
                <wp:extent cx="6766560" cy="736600"/>
                <wp:effectExtent l="0" t="0" r="0" b="1270"/>
                <wp:wrapTight wrapText="bothSides">
                  <wp:wrapPolygon edited="0">
                    <wp:start x="0" y="0"/>
                    <wp:lineTo x="21600" y="0"/>
                    <wp:lineTo x="21600" y="21600"/>
                    <wp:lineTo x="0" y="21600"/>
                    <wp:lineTo x="0" y="0"/>
                  </wp:wrapPolygon>
                </wp:wrapTight>
                <wp:docPr id="6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E14F3F2" w14:textId="77777777" w:rsidR="00235500" w:rsidRPr="00CA47DA" w:rsidRDefault="00235500" w:rsidP="0041207C">
                            <w:pPr>
                              <w:pStyle w:val="Heading1"/>
                            </w:pPr>
                            <w:r>
                              <w:t>V</w:t>
                            </w:r>
                            <w:r w:rsidRPr="00CA47DA">
                              <w:t xml:space="preserve">estibulum aliquam quam eget dolor. Aliquam ipsum. In euismod.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54" type="#_x0000_t202" style="position:absolute;margin-left:39.6pt;margin-top:236.9pt;width:532.8pt;height:58pt;z-index:2516583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" filled="f" stroked="f">
                <v:stroke o:forcedash="t"/>
                <v:textbox inset=",0,,0">
                  <w:txbxContent>
                    <w:p w14:paraId="2E14F3F2" w14:textId="77777777" w:rsidR="00235500" w:rsidRPr="00CA47DA" w:rsidRDefault="00235500" w:rsidP="0041207C">
                      <w:pPr>
                        <w:pStyle w:val="Heading1"/>
                      </w:pPr>
                      <w:r>
                        <w:t>V</w:t>
                      </w:r>
                      <w:r w:rsidRPr="00CA47DA">
                        <w:t xml:space="preserve">estibulum aliquam quam eget dolor. Aliquam ipsum. In euismod.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26" behindDoc="0" locked="0" layoutInCell="1" allowOverlap="1" wp14:anchorId="7ED50071" wp14:editId="4C7EE690">
                <wp:simplePos x="0" y="0"/>
                <wp:positionH relativeFrom="page">
                  <wp:posOffset>3977640</wp:posOffset>
                </wp:positionH>
                <wp:positionV relativeFrom="page">
                  <wp:posOffset>3849370</wp:posOffset>
                </wp:positionV>
                <wp:extent cx="3291840" cy="3098800"/>
                <wp:effectExtent l="2540" t="1270" r="0" b="0"/>
                <wp:wrapTight wrapText="bothSides">
                  <wp:wrapPolygon edited="0">
                    <wp:start x="0" y="0"/>
                    <wp:lineTo x="21600" y="0"/>
                    <wp:lineTo x="21600" y="21600"/>
                    <wp:lineTo x="0" y="21600"/>
                    <wp:lineTo x="0" y="0"/>
                  </wp:wrapPolygon>
                </wp:wrapTight>
                <wp:docPr id="64"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309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linkedTxbx id="28" seq="1"/>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5" type="#_x0000_t202" style="position:absolute;margin-left:313.2pt;margin-top:303.1pt;width:259.2pt;height:244pt;z-index:2516583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" mv:complextextbox="1" filled="f" stroked="f">
                <v:stroke o:forcedash="t"/>
                <v:textbox inset=",0,,0">
                  <w:txbxContent/>
                </v:textbox>
                <w10:wrap type="tight" anchorx="page" anchory="page"/>
              </v:shape>
            </w:pict>
          </mc:Fallback>
        </mc:AlternateContent>
      </w:r>
      <w:r w:rsidR="005255C9">
        <w:rPr>
          <w:noProof/>
        </w:rPr>
        <mc:AlternateContent>
          <mc:Choice Requires="wps">
            <w:drawing>
              <wp:anchor distT="0" distB="0" distL="114300" distR="114300" simplePos="0" relativeHeight="251658311" behindDoc="0" locked="0" layoutInCell="1" allowOverlap="1" wp14:anchorId="3B5FFCE7" wp14:editId="6C75F48B">
                <wp:simplePos x="0" y="0"/>
                <wp:positionH relativeFrom="page">
                  <wp:posOffset>546100</wp:posOffset>
                </wp:positionH>
                <wp:positionV relativeFrom="page">
                  <wp:posOffset>7049770</wp:posOffset>
                </wp:positionV>
                <wp:extent cx="6680200" cy="0"/>
                <wp:effectExtent l="12700" t="13970" r="25400" b="24130"/>
                <wp:wrapNone/>
                <wp:docPr id="63"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80200" cy="0"/>
                        </a:xfrm>
                        <a:prstGeom prst="line">
                          <a:avLst/>
                        </a:prstGeom>
                        <a:noFill/>
                        <a:ln w="12700">
                          <a:solidFill>
                            <a:schemeClr val="tx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9" o:spid="_x0000_s1026" style="position:absolute;z-index:25165831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pt,555.1pt" to="569pt,55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" strokecolor="#11a5bb [3215]" strokeweight="1pt">
                <v:shadow opacity="22938f" mv:blur="38100f" offset="0,2pt"/>
                <w10:wrap anchorx="page" anchory="page"/>
              </v:line>
            </w:pict>
          </mc:Fallback>
        </mc:AlternateContent>
      </w:r>
      <w:r w:rsidR="005255C9">
        <w:rPr>
          <w:noProof/>
        </w:rPr>
        <mc:AlternateContent>
          <mc:Choice Requires="wps">
            <w:drawing>
              <wp:anchor distT="0" distB="0" distL="114300" distR="114300" simplePos="0" relativeHeight="251658238" behindDoc="0" locked="0" layoutInCell="1" allowOverlap="1" wp14:anchorId="04337568" wp14:editId="452BC277">
                <wp:simplePos x="0" y="0"/>
                <wp:positionH relativeFrom="page">
                  <wp:posOffset>374650</wp:posOffset>
                </wp:positionH>
                <wp:positionV relativeFrom="page">
                  <wp:posOffset>7049770</wp:posOffset>
                </wp:positionV>
                <wp:extent cx="7022465" cy="2644140"/>
                <wp:effectExtent l="6350" t="1270" r="0" b="0"/>
                <wp:wrapNone/>
                <wp:docPr id="6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2465" cy="2644140"/>
                        </a:xfrm>
                        <a:prstGeom prst="rect">
                          <a:avLst/>
                        </a:prstGeom>
                        <a:gradFill rotWithShape="0">
                          <a:gsLst>
                            <a:gs pos="0">
                              <a:schemeClr val="bg1">
                                <a:lumMod val="100000"/>
                                <a:lumOff val="0"/>
                              </a:schemeClr>
                            </a:gs>
                            <a:gs pos="100000">
                              <a:schemeClr val="accent2">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26" style="position:absolute;margin-left:29.5pt;margin-top:555.1pt;width:552.95pt;height:208.2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" fillcolor="white [3212]" stroked="f" strokecolor="#4a7ebb" strokeweight="1.5pt">
                <v:fill color2="#38b4c6 [3205]" focus="100%" type="gradient"/>
                <v:shadow opacity="22938f" mv:blur="38100f" offset="0,2pt"/>
                <v:textbox inset=",7.2pt,,7.2pt"/>
                <w10:wrap anchorx="page" anchory="page"/>
              </v:rect>
            </w:pict>
          </mc:Fallback>
        </mc:AlternateContent>
      </w:r>
      <w:r w:rsidR="005255C9">
        <w:rPr>
          <w:noProof/>
        </w:rPr>
        <mc:AlternateContent>
          <mc:Choice Requires="wpg">
            <w:drawing>
              <wp:anchor distT="0" distB="0" distL="114300" distR="114300" simplePos="0" relativeHeight="251658390" behindDoc="0" locked="0" layoutInCell="1" allowOverlap="1" wp14:anchorId="3AD02519" wp14:editId="5E2C1010">
                <wp:simplePos x="0" y="0"/>
                <wp:positionH relativeFrom="page">
                  <wp:posOffset>723900</wp:posOffset>
                </wp:positionH>
                <wp:positionV relativeFrom="page">
                  <wp:posOffset>8343900</wp:posOffset>
                </wp:positionV>
                <wp:extent cx="2654300" cy="1524000"/>
                <wp:effectExtent l="304800" t="215900" r="190500" b="266700"/>
                <wp:wrapTight wrapText="bothSides">
                  <wp:wrapPolygon edited="0">
                    <wp:start x="2088" y="945"/>
                    <wp:lineTo x="1705" y="1215"/>
                    <wp:lineTo x="853" y="2700"/>
                    <wp:lineTo x="853" y="3240"/>
                    <wp:lineTo x="155" y="5265"/>
                    <wp:lineTo x="-310" y="5805"/>
                    <wp:lineTo x="-1085" y="7155"/>
                    <wp:lineTo x="-1085" y="7695"/>
                    <wp:lineTo x="-543" y="10125"/>
                    <wp:lineTo x="1395" y="11610"/>
                    <wp:lineTo x="2088" y="11745"/>
                    <wp:lineTo x="4723" y="15930"/>
                    <wp:lineTo x="4723" y="16200"/>
                    <wp:lineTo x="5576" y="18090"/>
                    <wp:lineTo x="5808" y="18765"/>
                    <wp:lineTo x="15249" y="20250"/>
                    <wp:lineTo x="18660" y="20520"/>
                    <wp:lineTo x="19972" y="20520"/>
                    <wp:lineTo x="20282" y="20250"/>
                    <wp:lineTo x="20747" y="18900"/>
                    <wp:lineTo x="20670" y="15930"/>
                    <wp:lineTo x="21522" y="13770"/>
                    <wp:lineTo x="21522" y="12285"/>
                    <wp:lineTo x="21290" y="10800"/>
                    <wp:lineTo x="19740" y="10125"/>
                    <wp:lineTo x="16334" y="9585"/>
                    <wp:lineTo x="14247" y="7425"/>
                    <wp:lineTo x="14092" y="6615"/>
                    <wp:lineTo x="12154" y="6210"/>
                    <wp:lineTo x="5033" y="5265"/>
                    <wp:lineTo x="4258" y="2835"/>
                    <wp:lineTo x="3405" y="1350"/>
                    <wp:lineTo x="3095" y="945"/>
                    <wp:lineTo x="2088" y="945"/>
                  </wp:wrapPolygon>
                </wp:wrapTight>
                <wp:docPr id="59"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54300" cy="1524000"/>
                          <a:chOff x="2820" y="11120"/>
                          <a:chExt cx="4180" cy="2400"/>
                        </a:xfrm>
                      </wpg:grpSpPr>
                      <pic:pic xmlns:pic="http://schemas.openxmlformats.org/drawingml/2006/picture">
                        <pic:nvPicPr>
                          <pic:cNvPr id="60" name="Picture 38" descr=":nfc 13 - fall p 2 through 6:yellowBoneShad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3107848">
                            <a:off x="2640" y="11300"/>
                            <a:ext cx="2160" cy="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Picture 38" descr=":nfc 13 - fall p 2 through 6:yellowBoneShad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841495">
                            <a:off x="4840" y="11720"/>
                            <a:ext cx="2160" cy="18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37" o:spid="_x0000_s1026" style="position:absolute;margin-left:57pt;margin-top:657pt;width:209pt;height:120pt;z-index:251658390;mso-position-horizontal-relative:page;mso-position-vertical-relative:page" coordorigin="2820,11120" coordsize="4180,2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nfc 13 - fall p 2 through 6:yellowBoneShadow.png" style="position:absolute;left:2640;top:11300;width:2160;height:1800;rotation:3394599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Rv&#10;csbBAAAA2wAAAA8AAABkcnMvZG93bnJldi54bWxET8uKwjAU3Qv+Q7iCO5vqQqSailSUATczPlB3&#10;l+baFpub0mS0M19vFoLLw3kvlp2pxYNaV1lWMI5iEMS51RUXCo6HzWgGwnlkjbVlUvBHDpZpv7fA&#10;RNsn/9Bj7wsRQtglqKD0vkmkdHlJBl1kG+LA3Wxr0AfYFlK3+AzhppaTOJ5KgxWHhhIbykrK7/tf&#10;o2Db7P7POvveZLfr6WQvs9V5PS6UGg661RyEp85/xG/3l1YwDevDl/ADZPo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RvcsbBAAAA2wAAAA8AAAAAAAAAAAAAAAAAnAIAAGRy&#10;cy9kb3ducmV2LnhtbFBLBQYAAAAABAAEAPcAAACKAwAAAAA=&#10;">
                  <v:imagedata r:id="rId23" o:title="yellowBoneShadow.png"/>
                </v:shape>
                <v:shape id="Picture 38" o:spid="_x0000_s1028" type="#_x0000_t75" alt=":nfc 13 - fall p 2 through 6:yellowBoneShadow.png" style="position:absolute;left:4840;top:11720;width:2160;height:1800;rotation:201140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0&#10;VMfEAAAA2wAAAA8AAABkcnMvZG93bnJldi54bWxEj0FrwkAUhO9C/8PyBC9SN1oQiVnFtmoLPWnF&#10;8yP7sglm34bsmsR/3y0Uehxm5hsm2w62Fh21vnKsYD5LQBDnTldsFFy+D88rED4ga6wdk4IHedhu&#10;nkYZptr1fKLuHIyIEPYpKihDaFIpfV6SRT9zDXH0CtdaDFG2RuoW+wi3tVwkyVJarDgulNjQW0n5&#10;7Xy3Clb7Lj8O5vBRf7nu5d30r9PielJqMh52axCBhvAf/mt/agXLOfx+iT9Abn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g0VMfEAAAA2wAAAA8AAAAAAAAAAAAAAAAAnAIA&#10;AGRycy9kb3ducmV2LnhtbFBLBQYAAAAABAAEAPcAAACNAwAAAAA=&#10;">
                  <v:imagedata r:id="rId24" o:title="yellowBoneShadow.png"/>
                </v:shape>
                <w10:wrap type="tight" anchorx="page" anchory="page"/>
              </v:group>
            </w:pict>
          </mc:Fallback>
        </mc:AlternateContent>
      </w:r>
      <w:r w:rsidR="0007056E">
        <w:br w:type="page"/>
      </w:r>
      <w:r w:rsidR="0007056E">
        <w:rPr>
          <w:noProof/>
        </w:rPr>
        <w:lastRenderedPageBreak/>
        <w:drawing>
          <wp:anchor distT="0" distB="0" distL="118745" distR="118745" simplePos="0" relativeHeight="251658380" behindDoc="0" locked="0" layoutInCell="0" allowOverlap="1" wp14:anchorId="5B7129CD" wp14:editId="1F5D7E35">
            <wp:simplePos x="5486400" y="8229600"/>
            <wp:positionH relativeFrom="page">
              <wp:posOffset>4449445</wp:posOffset>
            </wp:positionH>
            <wp:positionV relativeFrom="page">
              <wp:posOffset>5589270</wp:posOffset>
            </wp:positionV>
            <wp:extent cx="2743200" cy="1826895"/>
            <wp:effectExtent l="203200" t="152400" r="203200" b="154305"/>
            <wp:wrapTight wrapText="bothSides">
              <wp:wrapPolygon edited="0">
                <wp:start x="17651" y="-1255"/>
                <wp:lineTo x="-1186" y="-1006"/>
                <wp:lineTo x="-1244" y="22449"/>
                <wp:lineTo x="3549" y="22845"/>
                <wp:lineTo x="5546" y="23010"/>
                <wp:lineTo x="18559" y="23182"/>
                <wp:lineTo x="18570" y="22882"/>
                <wp:lineTo x="21765" y="23146"/>
                <wp:lineTo x="22808" y="22029"/>
                <wp:lineTo x="22540" y="18397"/>
                <wp:lineTo x="22505" y="13883"/>
                <wp:lineTo x="22516" y="13583"/>
                <wp:lineTo x="22481" y="9069"/>
                <wp:lineTo x="22492" y="8769"/>
                <wp:lineTo x="22457" y="4254"/>
                <wp:lineTo x="22468" y="3955"/>
                <wp:lineTo x="22433" y="-560"/>
                <wp:lineTo x="22444" y="-860"/>
                <wp:lineTo x="17651" y="-1255"/>
              </wp:wrapPolygon>
            </wp:wrapTight>
            <wp:docPr id="42" name="Placeholder" descr=":nfc 13 - fall p 2 through 6:42-18160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descr=":nfc 13 - fall p 2 through 6:42-18160375.jpg"/>
                    <pic:cNvPicPr>
                      <a:picLocks noChangeAspect="1" noChangeArrowheads="1"/>
                    </pic:cNvPicPr>
                  </pic:nvPicPr>
                  <pic:blipFill>
                    <a:blip r:embed="rId25"/>
                    <a:stretch>
                      <a:fillRect/>
                    </a:stretch>
                  </pic:blipFill>
                  <pic:spPr bwMode="auto">
                    <a:xfrm rot="21411194">
                      <a:off x="0" y="0"/>
                      <a:ext cx="2743200" cy="1826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78" behindDoc="0" locked="0" layoutInCell="0" allowOverlap="1" wp14:anchorId="60BF7DD6" wp14:editId="2D4B58A1">
            <wp:simplePos x="5486400" y="8229600"/>
            <wp:positionH relativeFrom="page">
              <wp:posOffset>554990</wp:posOffset>
            </wp:positionH>
            <wp:positionV relativeFrom="page">
              <wp:posOffset>3575685</wp:posOffset>
            </wp:positionV>
            <wp:extent cx="2743200" cy="1829435"/>
            <wp:effectExtent l="228600" t="228600" r="203200" b="202565"/>
            <wp:wrapTight wrapText="bothSides">
              <wp:wrapPolygon edited="0">
                <wp:start x="19076" y="-1502"/>
                <wp:lineTo x="3813" y="-1729"/>
                <wp:lineTo x="-1044" y="-1267"/>
                <wp:lineTo x="-1126" y="14697"/>
                <wp:lineTo x="-1037" y="22247"/>
                <wp:lineTo x="2146" y="22735"/>
                <wp:lineTo x="3141" y="22887"/>
                <wp:lineTo x="19022" y="22908"/>
                <wp:lineTo x="19042" y="22610"/>
                <wp:lineTo x="21430" y="22975"/>
                <wp:lineTo x="22526" y="21636"/>
                <wp:lineTo x="22352" y="18293"/>
                <wp:lineTo x="22259" y="13757"/>
                <wp:lineTo x="22279" y="13459"/>
                <wp:lineTo x="22385" y="8953"/>
                <wp:lineTo x="22405" y="8655"/>
                <wp:lineTo x="22312" y="4119"/>
                <wp:lineTo x="22333" y="3820"/>
                <wp:lineTo x="22240" y="-716"/>
                <wp:lineTo x="22260" y="-1014"/>
                <wp:lineTo x="19076" y="-1502"/>
              </wp:wrapPolygon>
            </wp:wrapTight>
            <wp:docPr id="41" name="Placeholder" descr=":nfc 13 - fall p 2 through 6:42-17422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39" descr=":nfc 13 - fall p 2 through 6:42-17422839.jpg"/>
                    <pic:cNvPicPr>
                      <a:picLocks noChangeAspect="1" noChangeArrowheads="1"/>
                    </pic:cNvPicPr>
                  </pic:nvPicPr>
                  <pic:blipFill>
                    <a:blip r:embed="rId26"/>
                    <a:srcRect t="4000" b="7200"/>
                    <a:stretch>
                      <a:fillRect/>
                    </a:stretch>
                  </pic:blipFill>
                  <pic:spPr bwMode="auto">
                    <a:xfrm rot="21250094">
                      <a:off x="0" y="0"/>
                      <a:ext cx="2743200" cy="1829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7056E">
        <w:rPr>
          <w:noProof/>
        </w:rPr>
        <w:drawing>
          <wp:anchor distT="0" distB="0" distL="118745" distR="118745" simplePos="0" relativeHeight="251658381" behindDoc="0" locked="0" layoutInCell="0" allowOverlap="1" wp14:anchorId="3E93E2D1" wp14:editId="4A714CF5">
            <wp:simplePos x="5486400" y="8229600"/>
            <wp:positionH relativeFrom="page">
              <wp:posOffset>4506415</wp:posOffset>
            </wp:positionH>
            <wp:positionV relativeFrom="page">
              <wp:posOffset>1493146</wp:posOffset>
            </wp:positionV>
            <wp:extent cx="2743200" cy="1821066"/>
            <wp:effectExtent l="228600" t="203200" r="228600" b="185534"/>
            <wp:wrapTight wrapText="bothSides">
              <wp:wrapPolygon edited="0">
                <wp:start x="-1282" y="-955"/>
                <wp:lineTo x="-1229" y="22013"/>
                <wp:lineTo x="-366" y="23115"/>
                <wp:lineTo x="1627" y="22867"/>
                <wp:lineTo x="1643" y="23167"/>
                <wp:lineTo x="17289" y="23039"/>
                <wp:lineTo x="18684" y="22866"/>
                <wp:lineTo x="22472" y="22396"/>
                <wp:lineTo x="22357" y="20294"/>
                <wp:lineTo x="22509" y="15741"/>
                <wp:lineTo x="22492" y="15441"/>
                <wp:lineTo x="22445" y="10912"/>
                <wp:lineTo x="22429" y="10612"/>
                <wp:lineTo x="22382" y="6083"/>
                <wp:lineTo x="22366" y="5783"/>
                <wp:lineTo x="22518" y="1230"/>
                <wp:lineTo x="22785" y="-1222"/>
                <wp:lineTo x="18749" y="-1628"/>
                <wp:lineTo x="2506" y="-1425"/>
                <wp:lineTo x="-1282" y="-955"/>
              </wp:wrapPolygon>
            </wp:wrapTight>
            <wp:docPr id="40" name="Placeholder" descr=":nfc 13 - fall p 2 through 6:42-18292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2" descr=":nfc 13 - fall p 2 through 6:42-18292738.jpg"/>
                    <pic:cNvPicPr>
                      <a:picLocks noChangeAspect="1" noChangeArrowheads="1"/>
                    </pic:cNvPicPr>
                  </pic:nvPicPr>
                  <pic:blipFill>
                    <a:blip r:embed="rId27"/>
                    <a:srcRect b="9818"/>
                    <a:stretch>
                      <a:fillRect/>
                    </a:stretch>
                  </pic:blipFill>
                  <pic:spPr bwMode="auto">
                    <a:xfrm rot="282616">
                      <a:off x="0" y="0"/>
                      <a:ext cx="2743200" cy="1821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255C9">
        <w:rPr>
          <w:noProof/>
        </w:rPr>
        <mc:AlternateContent>
          <mc:Choice Requires="wps">
            <w:drawing>
              <wp:anchor distT="0" distB="0" distL="114300" distR="114300" simplePos="0" relativeHeight="251658331" behindDoc="0" locked="0" layoutInCell="1" allowOverlap="1" wp14:anchorId="77A23575" wp14:editId="24E9BD45">
                <wp:simplePos x="0" y="0"/>
                <wp:positionH relativeFrom="page">
                  <wp:posOffset>457200</wp:posOffset>
                </wp:positionH>
                <wp:positionV relativeFrom="page">
                  <wp:posOffset>969010</wp:posOffset>
                </wp:positionV>
                <wp:extent cx="3776345" cy="381000"/>
                <wp:effectExtent l="0" t="3810" r="0" b="0"/>
                <wp:wrapTight wrapText="bothSides">
                  <wp:wrapPolygon edited="0">
                    <wp:start x="0" y="0"/>
                    <wp:lineTo x="21600" y="0"/>
                    <wp:lineTo x="21600" y="21600"/>
                    <wp:lineTo x="0" y="21600"/>
                    <wp:lineTo x="0" y="0"/>
                  </wp:wrapPolygon>
                </wp:wrapTight>
                <wp:docPr id="58"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92631EA" w14:textId="77777777" w:rsidR="00235500" w:rsidRPr="009B0516" w:rsidRDefault="00235500" w:rsidP="0041207C">
                            <w:pPr>
                              <w:pStyle w:val="Heading1"/>
                            </w:pPr>
                            <w:r w:rsidRPr="009B0516">
                              <w:t>Aliquam commodo nisi</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56" type="#_x0000_t202" style="position:absolute;margin-left:36pt;margin-top:76.3pt;width:297.35pt;height:30pt;z-index:2516583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" filled="f" stroked="f">
                <v:stroke o:forcedash="t"/>
                <v:textbox inset=",0,,0">
                  <w:txbxContent>
                    <w:p w14:paraId="392631EA" w14:textId="77777777" w:rsidR="00235500" w:rsidRPr="009B0516" w:rsidRDefault="00235500" w:rsidP="0041207C">
                      <w:pPr>
                        <w:pStyle w:val="Heading1"/>
                      </w:pPr>
                      <w:r w:rsidRPr="009B0516">
                        <w:t>Aliquam commodo nisi</w:t>
                      </w:r>
                    </w:p>
                  </w:txbxContent>
                </v:textbox>
                <w10:wrap type="tight" anchorx="page" anchory="page"/>
              </v:shape>
            </w:pict>
          </mc:Fallback>
        </mc:AlternateContent>
      </w:r>
      <w:r w:rsidR="0007056E">
        <w:rPr>
          <w:noProof/>
        </w:rPr>
        <w:drawing>
          <wp:anchor distT="0" distB="0" distL="118745" distR="118745" simplePos="0" relativeHeight="251658379" behindDoc="0" locked="0" layoutInCell="0" allowOverlap="1" wp14:anchorId="360ECBF8" wp14:editId="70B3C301">
            <wp:simplePos x="5486400" y="8229600"/>
            <wp:positionH relativeFrom="page">
              <wp:posOffset>612140</wp:posOffset>
            </wp:positionH>
            <wp:positionV relativeFrom="page">
              <wp:posOffset>7580630</wp:posOffset>
            </wp:positionV>
            <wp:extent cx="2737485" cy="1828800"/>
            <wp:effectExtent l="228600" t="177800" r="208915" b="177800"/>
            <wp:wrapTight wrapText="bothSides">
              <wp:wrapPolygon edited="0">
                <wp:start x="-1210" y="-796"/>
                <wp:lineTo x="-1263" y="22374"/>
                <wp:lineTo x="-219" y="23160"/>
                <wp:lineTo x="3379" y="22758"/>
                <wp:lineTo x="3394" y="23058"/>
                <wp:lineTo x="16859" y="23060"/>
                <wp:lineTo x="18258" y="22904"/>
                <wp:lineTo x="22255" y="22458"/>
                <wp:lineTo x="22381" y="20940"/>
                <wp:lineTo x="22366" y="20641"/>
                <wp:lineTo x="22342" y="16131"/>
                <wp:lineTo x="22328" y="15832"/>
                <wp:lineTo x="22304" y="11322"/>
                <wp:lineTo x="22289" y="11023"/>
                <wp:lineTo x="22466" y="6491"/>
                <wp:lineTo x="22451" y="6191"/>
                <wp:lineTo x="22427" y="1682"/>
                <wp:lineTo x="22678" y="-1355"/>
                <wp:lineTo x="18236" y="-1762"/>
                <wp:lineTo x="2787" y="-1242"/>
                <wp:lineTo x="-1210" y="-796"/>
              </wp:wrapPolygon>
            </wp:wrapTight>
            <wp:docPr id="35" name="Placeholder" descr=":nfc 13 - fall p 2 through 6:42-1777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0" descr=":nfc 13 - fall p 2 through 6:42-17774903.jpg"/>
                    <pic:cNvPicPr>
                      <a:picLocks noChangeAspect="1" noChangeArrowheads="1"/>
                    </pic:cNvPicPr>
                  </pic:nvPicPr>
                  <pic:blipFill>
                    <a:blip r:embed="rId28"/>
                    <a:stretch>
                      <a:fillRect/>
                    </a:stretch>
                  </pic:blipFill>
                  <pic:spPr bwMode="auto">
                    <a:xfrm rot="255685">
                      <a:off x="0" y="0"/>
                      <a:ext cx="2737485"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255C9">
        <w:rPr>
          <w:noProof/>
        </w:rPr>
        <mc:AlternateContent>
          <mc:Choice Requires="wps">
            <w:drawing>
              <wp:anchor distT="0" distB="0" distL="114300" distR="114300" simplePos="0" relativeHeight="251658338" behindDoc="0" locked="0" layoutInCell="1" allowOverlap="1" wp14:anchorId="3B4CFC5E" wp14:editId="137A777F">
                <wp:simplePos x="0" y="0"/>
                <wp:positionH relativeFrom="page">
                  <wp:posOffset>3556000</wp:posOffset>
                </wp:positionH>
                <wp:positionV relativeFrom="page">
                  <wp:posOffset>7807960</wp:posOffset>
                </wp:positionV>
                <wp:extent cx="3776345" cy="320040"/>
                <wp:effectExtent l="0" t="0" r="0" b="0"/>
                <wp:wrapTight wrapText="bothSides">
                  <wp:wrapPolygon edited="0">
                    <wp:start x="0" y="0"/>
                    <wp:lineTo x="21600" y="0"/>
                    <wp:lineTo x="21600" y="21600"/>
                    <wp:lineTo x="0" y="21600"/>
                    <wp:lineTo x="0" y="0"/>
                  </wp:wrapPolygon>
                </wp:wrapTight>
                <wp:docPr id="5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90A8B0A" w14:textId="77777777" w:rsidR="00235500" w:rsidRPr="00CA47DA" w:rsidRDefault="00235500" w:rsidP="0041207C">
                            <w:pPr>
                              <w:pStyle w:val="Heading2"/>
                            </w:pPr>
                            <w:r w:rsidRPr="009B0516">
                              <w:t>Curabitur in dolor</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57" type="#_x0000_t202" style="position:absolute;margin-left:280pt;margin-top:614.8pt;width:297.35pt;height:25.2pt;z-index:2516583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" filled="f" stroked="f">
                <v:stroke o:forcedash="t"/>
                <v:textbox inset=",0,,0">
                  <w:txbxContent>
                    <w:p w14:paraId="390A8B0A" w14:textId="77777777" w:rsidR="00235500" w:rsidRPr="00CA47DA" w:rsidRDefault="00235500" w:rsidP="0041207C">
                      <w:pPr>
                        <w:pStyle w:val="Heading2"/>
                      </w:pPr>
                      <w:r w:rsidRPr="009B0516">
                        <w:t>Curabitur in dolor</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9" behindDoc="0" locked="0" layoutInCell="0" allowOverlap="1" wp14:anchorId="5C46F257" wp14:editId="28CBDE15">
                <wp:simplePos x="0" y="0"/>
                <wp:positionH relativeFrom="page">
                  <wp:posOffset>3556000</wp:posOffset>
                </wp:positionH>
                <wp:positionV relativeFrom="page">
                  <wp:posOffset>8138160</wp:posOffset>
                </wp:positionV>
                <wp:extent cx="3771900" cy="1376680"/>
                <wp:effectExtent l="0" t="0" r="0" b="0"/>
                <wp:wrapTight wrapText="bothSides">
                  <wp:wrapPolygon edited="0">
                    <wp:start x="0" y="0"/>
                    <wp:lineTo x="21600" y="0"/>
                    <wp:lineTo x="21600" y="21600"/>
                    <wp:lineTo x="0" y="21600"/>
                    <wp:lineTo x="0" y="0"/>
                  </wp:wrapPolygon>
                </wp:wrapTight>
                <wp:docPr id="5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553E04FA" w14:textId="77777777" w:rsidR="00235500" w:rsidRPr="00CA47DA" w:rsidRDefault="00235500" w:rsidP="0041207C">
                            <w:pPr>
                              <w:pStyle w:val="BodyText"/>
                            </w:pPr>
                            <w:r w:rsidRPr="009B0516">
                              <w:t xml:space="preserve">Proin tempor, nunc sit amet scelerisque vulputate, urna leo laoreet nunc, posuere ultricies ipsum ligula a odio. Nunc convallis magna eget lacus. Curabitur condimentum, mauris placerat sagittis ullamcorper, purus orci rutrum mi, sit amet convallis dolor urna id tortor. Sed a lectus. Suspendisse potenti.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 o:spid="_x0000_s1058" type="#_x0000_t202" style="position:absolute;margin-left:280pt;margin-top:640.8pt;width:297pt;height:108.4pt;z-index:2516583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1FCo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" mv:complextextbox="1" o:allowincell="f" filled="f" stroked="f">
                <v:stroke o:forcedash="t"/>
                <v:textbox inset=",0,,0">
                  <w:txbxContent>
                    <w:p w14:paraId="553E04FA" w14:textId="77777777" w:rsidR="00235500" w:rsidRPr="00CA47DA" w:rsidRDefault="00235500" w:rsidP="0041207C">
                      <w:pPr>
                        <w:pStyle w:val="BodyText"/>
                      </w:pPr>
                      <w:r w:rsidRPr="009B0516">
                        <w:t xml:space="preserve">Proin tempor, nunc sit amet scelerisque vulputate, urna leo laoreet nunc, posuere ultricies ipsum ligula a odio. Nunc convallis magna eget lacus. Curabitur condimentum, mauris placerat sagittis ullamcorper, purus orci rutrum mi, sit amet convallis dolor urna id tortor. Sed a lectus. Suspendisse potenti.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7" behindDoc="0" locked="0" layoutInCell="0" allowOverlap="1" wp14:anchorId="30138360" wp14:editId="77A3D91B">
                <wp:simplePos x="0" y="0"/>
                <wp:positionH relativeFrom="page">
                  <wp:posOffset>452755</wp:posOffset>
                </wp:positionH>
                <wp:positionV relativeFrom="page">
                  <wp:posOffset>6040120</wp:posOffset>
                </wp:positionV>
                <wp:extent cx="3771900" cy="1376680"/>
                <wp:effectExtent l="0" t="0" r="4445" b="0"/>
                <wp:wrapTight wrapText="bothSides">
                  <wp:wrapPolygon edited="0">
                    <wp:start x="0" y="0"/>
                    <wp:lineTo x="21600" y="0"/>
                    <wp:lineTo x="21600" y="21600"/>
                    <wp:lineTo x="0" y="21600"/>
                    <wp:lineTo x="0" y="0"/>
                  </wp:wrapPolygon>
                </wp:wrapTight>
                <wp:docPr id="54"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27319639" w14:textId="77777777" w:rsidR="00235500" w:rsidRPr="00CA47DA" w:rsidRDefault="00235500" w:rsidP="0041207C">
                            <w:pPr>
                              <w:pStyle w:val="BodyText"/>
                            </w:pPr>
                            <w:r w:rsidRPr="009B0516">
                              <w:t xml:space="preserve">Nunc viverra, tellus id sagittis accumsan, justo sapien hendrerit orci, sit amet semper eros urna a mauris. Aenean felis ante, fringilla vitae, pretium nec, tincidunt nec, dolor. Suspendisse id turpis. Maecenas quam lectus, imperdiet sit amet, volutpat eu, tincidunt rutrum, turpis.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5" o:spid="_x0000_s1059" type="#_x0000_t202" style="position:absolute;margin-left:35.65pt;margin-top:475.6pt;width:297pt;height:108.4pt;z-index:2516583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" mv:complextextbox="1" o:allowincell="f" filled="f" stroked="f">
                <v:stroke o:forcedash="t"/>
                <v:textbox inset=",0,,0">
                  <w:txbxContent>
                    <w:p w14:paraId="27319639" w14:textId="77777777" w:rsidR="00235500" w:rsidRPr="00CA47DA" w:rsidRDefault="00235500" w:rsidP="0041207C">
                      <w:pPr>
                        <w:pStyle w:val="BodyText"/>
                      </w:pPr>
                      <w:r w:rsidRPr="009B0516">
                        <w:t xml:space="preserve">Nunc viverra, tellus id sagittis accumsan, justo sapien hendrerit orci, sit amet semper eros urna a mauris. Aenean felis ante, fringilla vitae, pretium nec, tincidunt nec, dolor. Suspendisse id turpis. Maecenas quam lectus, imperdiet sit amet, volutpat eu, tincidunt rutrum, turpis.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6" behindDoc="0" locked="0" layoutInCell="1" allowOverlap="1" wp14:anchorId="63CCDBD7" wp14:editId="451AAAD6">
                <wp:simplePos x="0" y="0"/>
                <wp:positionH relativeFrom="page">
                  <wp:posOffset>452755</wp:posOffset>
                </wp:positionH>
                <wp:positionV relativeFrom="page">
                  <wp:posOffset>5709920</wp:posOffset>
                </wp:positionV>
                <wp:extent cx="3776345" cy="320040"/>
                <wp:effectExtent l="0" t="0" r="0" b="2540"/>
                <wp:wrapTight wrapText="bothSides">
                  <wp:wrapPolygon edited="0">
                    <wp:start x="0" y="0"/>
                    <wp:lineTo x="21600" y="0"/>
                    <wp:lineTo x="21600" y="21600"/>
                    <wp:lineTo x="0" y="21600"/>
                    <wp:lineTo x="0" y="0"/>
                  </wp:wrapPolygon>
                </wp:wrapTight>
                <wp:docPr id="53"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843FF5C" w14:textId="77777777" w:rsidR="00235500" w:rsidRPr="00CA47DA" w:rsidRDefault="00235500" w:rsidP="0041207C">
                            <w:pPr>
                              <w:pStyle w:val="Heading2"/>
                            </w:pPr>
                            <w:r w:rsidRPr="009B0516">
                              <w:t>Curabitur vitae erat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60" type="#_x0000_t202" style="position:absolute;margin-left:35.65pt;margin-top:449.6pt;width:297.35pt;height:25.2pt;z-index:25165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" filled="f" stroked="f">
                <v:stroke o:forcedash="t"/>
                <v:textbox inset=",0,,0">
                  <w:txbxContent>
                    <w:p w14:paraId="6843FF5C" w14:textId="77777777" w:rsidR="00235500" w:rsidRPr="00CA47DA" w:rsidRDefault="00235500" w:rsidP="0041207C">
                      <w:pPr>
                        <w:pStyle w:val="Heading2"/>
                      </w:pPr>
                      <w:r w:rsidRPr="009B0516">
                        <w:t>Curabitur vitae erat</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4" behindDoc="0" locked="0" layoutInCell="1" allowOverlap="1" wp14:anchorId="2B18A484" wp14:editId="6B6C2E72">
                <wp:simplePos x="0" y="0"/>
                <wp:positionH relativeFrom="page">
                  <wp:posOffset>3556000</wp:posOffset>
                </wp:positionH>
                <wp:positionV relativeFrom="page">
                  <wp:posOffset>3677920</wp:posOffset>
                </wp:positionV>
                <wp:extent cx="3776345" cy="320040"/>
                <wp:effectExtent l="0" t="0" r="0" b="2540"/>
                <wp:wrapTight wrapText="bothSides">
                  <wp:wrapPolygon edited="0">
                    <wp:start x="0" y="0"/>
                    <wp:lineTo x="21600" y="0"/>
                    <wp:lineTo x="21600" y="21600"/>
                    <wp:lineTo x="0" y="21600"/>
                    <wp:lineTo x="0" y="0"/>
                  </wp:wrapPolygon>
                </wp:wrapTight>
                <wp:docPr id="5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D22E167" w14:textId="77777777" w:rsidR="00235500" w:rsidRPr="00CA47DA" w:rsidRDefault="00235500" w:rsidP="0041207C">
                            <w:pPr>
                              <w:pStyle w:val="Heading2"/>
                            </w:pPr>
                            <w:r w:rsidRPr="009B0516">
                              <w:t>Vivamus fringilla</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61" type="#_x0000_t202" style="position:absolute;margin-left:280pt;margin-top:289.6pt;width:297.35pt;height:25.2pt;z-index:2516583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" filled="f" stroked="f">
                <v:stroke o:forcedash="t"/>
                <v:textbox inset=",0,,0">
                  <w:txbxContent>
                    <w:p w14:paraId="3D22E167" w14:textId="77777777" w:rsidR="00235500" w:rsidRPr="00CA47DA" w:rsidRDefault="00235500" w:rsidP="0041207C">
                      <w:pPr>
                        <w:pStyle w:val="Heading2"/>
                      </w:pPr>
                      <w:r w:rsidRPr="009B0516">
                        <w:t>Vivamus fringilla</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5" behindDoc="0" locked="0" layoutInCell="0" allowOverlap="1" wp14:anchorId="303ECB18" wp14:editId="74021EF9">
                <wp:simplePos x="0" y="0"/>
                <wp:positionH relativeFrom="page">
                  <wp:posOffset>3556000</wp:posOffset>
                </wp:positionH>
                <wp:positionV relativeFrom="page">
                  <wp:posOffset>4008120</wp:posOffset>
                </wp:positionV>
                <wp:extent cx="3771900" cy="1376680"/>
                <wp:effectExtent l="0" t="0" r="0" b="0"/>
                <wp:wrapTight wrapText="bothSides">
                  <wp:wrapPolygon edited="0">
                    <wp:start x="0" y="0"/>
                    <wp:lineTo x="21600" y="0"/>
                    <wp:lineTo x="21600" y="21600"/>
                    <wp:lineTo x="0" y="21600"/>
                    <wp:lineTo x="0" y="0"/>
                  </wp:wrapPolygon>
                </wp:wrapTight>
                <wp:docPr id="51"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482E5294" w14:textId="77777777" w:rsidR="00235500" w:rsidRPr="00CA47DA" w:rsidRDefault="00235500" w:rsidP="0041207C">
                            <w:pPr>
                              <w:pStyle w:val="BodyText"/>
                            </w:pPr>
                            <w:r w:rsidRPr="009B0516">
                              <w:t xml:space="preserve">Vivamus dignissim dolor placerat tellus. Sed purus. Nam molestie, quam facilisis iaculis viverra, nulla turpis dictum nunc, eu nonummy lacus felis eu elit. Nunc ultricies, lorem sed rutrum congue, orci urna porttitor mauris, sed rhoncus elit diam a massa. Phasellus nonummy dolor sit amet mi.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62" type="#_x0000_t202" style="position:absolute;margin-left:280pt;margin-top:315.6pt;width:297pt;height:108.4pt;z-index:25165833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" mv:complextextbox="1" o:allowincell="f" filled="f" stroked="f">
                <v:stroke o:forcedash="t"/>
                <v:textbox inset=",0,,0">
                  <w:txbxContent>
                    <w:p w14:paraId="482E5294" w14:textId="77777777" w:rsidR="00235500" w:rsidRPr="00CA47DA" w:rsidRDefault="00235500" w:rsidP="0041207C">
                      <w:pPr>
                        <w:pStyle w:val="BodyText"/>
                      </w:pPr>
                      <w:r w:rsidRPr="009B0516">
                        <w:t xml:space="preserve">Vivamus dignissim dolor placerat tellus. Sed purus. Nam molestie, quam facilisis iaculis viverra, nulla turpis dictum nunc, eu nonummy lacus felis eu elit. Nunc ultricies, lorem sed rutrum congue, orci urna porttitor mauris, sed rhoncus elit diam a massa. Phasellus nonummy dolor sit amet mi. </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2" behindDoc="0" locked="0" layoutInCell="1" allowOverlap="1" wp14:anchorId="106B2CB2" wp14:editId="7A9E746A">
                <wp:simplePos x="0" y="0"/>
                <wp:positionH relativeFrom="page">
                  <wp:posOffset>457200</wp:posOffset>
                </wp:positionH>
                <wp:positionV relativeFrom="page">
                  <wp:posOffset>1559560</wp:posOffset>
                </wp:positionV>
                <wp:extent cx="3776345" cy="320040"/>
                <wp:effectExtent l="0" t="0" r="0" b="0"/>
                <wp:wrapTight wrapText="bothSides">
                  <wp:wrapPolygon edited="0">
                    <wp:start x="0" y="0"/>
                    <wp:lineTo x="21600" y="0"/>
                    <wp:lineTo x="21600" y="21600"/>
                    <wp:lineTo x="0" y="21600"/>
                    <wp:lineTo x="0" y="0"/>
                  </wp:wrapPolygon>
                </wp:wrapTight>
                <wp:docPr id="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34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5BC0566" w14:textId="77777777" w:rsidR="00235500" w:rsidRPr="00CA47DA" w:rsidRDefault="00235500" w:rsidP="0041207C">
                            <w:pPr>
                              <w:pStyle w:val="Heading2"/>
                            </w:pPr>
                            <w:r w:rsidRPr="009B0516">
                              <w:t>Fusce quis lacus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63" type="#_x0000_t202" style="position:absolute;margin-left:36pt;margin-top:122.8pt;width:297.35pt;height:25.2pt;z-index:2516583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" filled="f" stroked="f">
                <v:stroke o:forcedash="t"/>
                <v:textbox inset=",0,,0">
                  <w:txbxContent>
                    <w:p w14:paraId="35BC0566" w14:textId="77777777" w:rsidR="00235500" w:rsidRPr="00CA47DA" w:rsidRDefault="00235500" w:rsidP="0041207C">
                      <w:pPr>
                        <w:pStyle w:val="Heading2"/>
                      </w:pPr>
                      <w:r w:rsidRPr="009B0516">
                        <w:t>Fusce quis lacus</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33" behindDoc="0" locked="0" layoutInCell="0" allowOverlap="1" wp14:anchorId="2BE4F8DA" wp14:editId="0A2B7DDE">
                <wp:simplePos x="0" y="0"/>
                <wp:positionH relativeFrom="page">
                  <wp:posOffset>457200</wp:posOffset>
                </wp:positionH>
                <wp:positionV relativeFrom="page">
                  <wp:posOffset>1889760</wp:posOffset>
                </wp:positionV>
                <wp:extent cx="3771900" cy="1376680"/>
                <wp:effectExtent l="0" t="0" r="0" b="0"/>
                <wp:wrapTight wrapText="bothSides">
                  <wp:wrapPolygon edited="0">
                    <wp:start x="0" y="0"/>
                    <wp:lineTo x="21600" y="0"/>
                    <wp:lineTo x="21600" y="21600"/>
                    <wp:lineTo x="0" y="21600"/>
                    <wp:lineTo x="0" y="0"/>
                  </wp:wrapPolygon>
                </wp:wrapTight>
                <wp:docPr id="49"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376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w:txbxContent>
                          <w:p w14:paraId="58BF5829" w14:textId="77777777" w:rsidR="00235500" w:rsidRPr="00CA47DA" w:rsidRDefault="00235500" w:rsidP="0041207C">
                            <w:pPr>
                              <w:pStyle w:val="BodyText"/>
                            </w:pPr>
                            <w:r w:rsidRPr="009B0516">
                              <w:t>Class aptent taciti sociosqu ad litora torquent per conubia nostra, per inceptos hymenaeos. Nulla facilisi. Vestibulum consequat. In elementum porta ipsum. Morbi faucibus augue. Etiam aliquet placerat sapien. Phasellus gravida urna ac turpis. Curabitur eget purus a nunc gravida convallis. Suspendisse vestibulum.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64" type="#_x0000_t202" style="position:absolute;margin-left:36pt;margin-top:148.8pt;width:297pt;height:108.4pt;z-index:2516583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" mv:complextextbox="1" o:allowincell="f" filled="f" stroked="f">
                <v:stroke o:forcedash="t"/>
                <v:textbox inset=",0,,0">
                  <w:txbxContent>
                    <w:p w14:paraId="58BF5829" w14:textId="77777777" w:rsidR="00235500" w:rsidRPr="00CA47DA" w:rsidRDefault="00235500" w:rsidP="0041207C">
                      <w:pPr>
                        <w:pStyle w:val="BodyText"/>
                      </w:pPr>
                      <w:r w:rsidRPr="009B0516">
                        <w:t>Class aptent taciti sociosqu ad litora torquent per conubia nostra, per inceptos hymenaeos. Nulla facilisi. Vestibulum consequat. In elementum porta ipsum. Morbi faucibus augue. Etiam aliquet placerat sapien. Phasellus gravida urna ac turpis. Curabitur eget purus a nunc gravida convallis. Suspendisse vestibulum.</w:t>
                      </w:r>
                    </w:p>
                  </w:txbxContent>
                </v:textbox>
                <w10:wrap type="tight" anchorx="page" anchory="page"/>
              </v:shape>
            </w:pict>
          </mc:Fallback>
        </mc:AlternateContent>
      </w:r>
      <w:r w:rsidR="0007056E">
        <w:br w:type="page"/>
      </w:r>
      <w:r w:rsidR="005255C9">
        <w:rPr>
          <w:noProof/>
        </w:rPr>
        <w:lastRenderedPageBreak/>
        <mc:AlternateContent>
          <mc:Choice Requires="wps">
            <w:drawing>
              <wp:anchor distT="0" distB="0" distL="114300" distR="114300" simplePos="0" relativeHeight="251658342" behindDoc="0" locked="0" layoutInCell="1" allowOverlap="1" wp14:anchorId="418869BE" wp14:editId="294D6B6D">
                <wp:simplePos x="0" y="0"/>
                <wp:positionH relativeFrom="page">
                  <wp:posOffset>3977640</wp:posOffset>
                </wp:positionH>
                <wp:positionV relativeFrom="page">
                  <wp:posOffset>1801495</wp:posOffset>
                </wp:positionV>
                <wp:extent cx="3291840" cy="7680960"/>
                <wp:effectExtent l="2540" t="0" r="0" b="4445"/>
                <wp:wrapTight wrapText="bothSides">
                  <wp:wrapPolygon edited="0">
                    <wp:start x="0" y="0"/>
                    <wp:lineTo x="21600" y="0"/>
                    <wp:lineTo x="21600" y="21600"/>
                    <wp:lineTo x="0" y="21600"/>
                    <wp:lineTo x="0" y="0"/>
                  </wp:wrapPolygon>
                </wp:wrapTight>
                <wp:docPr id="4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768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linkedTxbx id="39" seq="1"/>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65" type="#_x0000_t202" style="position:absolute;margin-left:313.2pt;margin-top:141.85pt;width:259.2pt;height:604.8pt;z-index:2516583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" mv:complextextbox="1" filled="f" stroked="f">
                <v:stroke o:forcedash="t"/>
                <v:textbox inset=",0,,0">
                  <w:txbxContent/>
                </v:textbox>
                <w10:wrap type="tight" anchorx="page" anchory="page"/>
              </v:shape>
            </w:pict>
          </mc:Fallback>
        </mc:AlternateContent>
      </w:r>
      <w:r w:rsidR="005255C9">
        <w:rPr>
          <w:noProof/>
        </w:rPr>
        <mc:AlternateContent>
          <mc:Choice Requires="wps">
            <w:drawing>
              <wp:anchor distT="0" distB="0" distL="114300" distR="114300" simplePos="0" relativeHeight="251658340" behindDoc="0" locked="0" layoutInCell="1" allowOverlap="1" wp14:anchorId="1A1F006D" wp14:editId="3260288B">
                <wp:simplePos x="0" y="0"/>
                <wp:positionH relativeFrom="page">
                  <wp:posOffset>502920</wp:posOffset>
                </wp:positionH>
                <wp:positionV relativeFrom="page">
                  <wp:posOffset>969010</wp:posOffset>
                </wp:positionV>
                <wp:extent cx="6766560" cy="736600"/>
                <wp:effectExtent l="0" t="3810" r="0" b="0"/>
                <wp:wrapTight wrapText="bothSides">
                  <wp:wrapPolygon edited="0">
                    <wp:start x="0" y="0"/>
                    <wp:lineTo x="21600" y="0"/>
                    <wp:lineTo x="21600" y="21600"/>
                    <wp:lineTo x="0" y="21600"/>
                    <wp:lineTo x="0" y="0"/>
                  </wp:wrapPolygon>
                </wp:wrapTight>
                <wp:docPr id="47"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73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5F86BE7B" w14:textId="77777777" w:rsidR="00235500" w:rsidRPr="009B0516" w:rsidRDefault="00235500" w:rsidP="0041207C">
                            <w:pPr>
                              <w:pStyle w:val="Heading1"/>
                            </w:pPr>
                            <w:r w:rsidRPr="009B0516">
                              <w:t>Nunc urna lorem, gravida vel, solli</w:t>
                            </w:r>
                            <w:r>
                              <w:t>citudin in, dignissim in, nunc</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66" type="#_x0000_t202" style="position:absolute;margin-left:39.6pt;margin-top:76.3pt;width:532.8pt;height:58pt;z-index:2516583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" filled="f" stroked="f">
                <v:stroke o:forcedash="t"/>
                <v:textbox inset=",0,,0">
                  <w:txbxContent>
                    <w:p w14:paraId="5F86BE7B" w14:textId="77777777" w:rsidR="00235500" w:rsidRPr="009B0516" w:rsidRDefault="00235500" w:rsidP="0041207C">
                      <w:pPr>
                        <w:pStyle w:val="Heading1"/>
                      </w:pPr>
                      <w:r w:rsidRPr="009B0516">
                        <w:t>Nunc urna lorem, gravida vel, solli</w:t>
                      </w:r>
                      <w:r>
                        <w:t>citudin in, dignissim in, nunc</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61465" behindDoc="0" locked="0" layoutInCell="1" allowOverlap="1" wp14:anchorId="2E003942" wp14:editId="59A16DDE">
                <wp:simplePos x="0" y="0"/>
                <wp:positionH relativeFrom="page">
                  <wp:posOffset>502920</wp:posOffset>
                </wp:positionH>
                <wp:positionV relativeFrom="page">
                  <wp:posOffset>1801495</wp:posOffset>
                </wp:positionV>
                <wp:extent cx="3291840" cy="7680960"/>
                <wp:effectExtent l="0" t="0" r="2540" b="4445"/>
                <wp:wrapTight wrapText="bothSides">
                  <wp:wrapPolygon edited="0">
                    <wp:start x="0" y="0"/>
                    <wp:lineTo x="21600" y="0"/>
                    <wp:lineTo x="21600" y="21600"/>
                    <wp:lineTo x="0" y="21600"/>
                    <wp:lineTo x="0" y="0"/>
                  </wp:wrapPolygon>
                </wp:wrapTight>
                <wp:docPr id="46"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768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txbx id="39">
                        <w:txbxContent>
                          <w:p w14:paraId="5A195B80" w14:textId="77777777" w:rsidR="00235500" w:rsidRDefault="00235500" w:rsidP="0041207C">
                            <w:pPr>
                              <w:pStyle w:val="BodyText"/>
                            </w:pPr>
                            <w:r>
                              <w:t>Etiam pharetra, elit a aliquam ultrices, nisl quam viverra felis, non tincidunt eros leo non sapien. Pellentesque pretium nunc id nunc. Phasellus eget felis. Mauris euismod, velit nec facilisis gravida, tortor justo consectetuer diam, id venenatis diam orci vel leo. Suspendisse ut massa et lacus faucibus imperdiet. Nulla felis orci, iaculis sed, euismod ac, egestas in, odio. Suspendisse consequat velit eu enim. Quisque quis nisl. Cras ac libero varius dui porta nonummy. Duis tincidunt, quam vitae cursus aliquet, nisi arcu consectetuer orci, vitae condimentum dui nisi quis diam. Aliquam erat volutpat. Morbi sodales. Cras commodo, purus et tempor mollis, orci est venenatis tortor, in rutrum nibh neque sed purus.</w:t>
                            </w:r>
                          </w:p>
                          <w:p w14:paraId="19D83251" w14:textId="77777777" w:rsidR="00235500" w:rsidRDefault="00235500" w:rsidP="0041207C">
                            <w:pPr>
                              <w:pStyle w:val="BodyText"/>
                            </w:pPr>
                            <w:r>
                              <w:t>Aenean leo ante, commodo non, molestie id, fringilla sit amet, dui. Ut a mi. Nulla nisi nisi, blandit non, sollicitudin non, faucibus sed, ante. Nullam vitae libero. Nulla posuere, augue a gravida molestie, leo tellus euismod lorem, ut suscipit nisl tortor interdum arcu. Duis leo nunc, congue in, aliquet ac, pretium sagittis, elit. Cum sociis natoque penatibus et magnis dis parturient montes, nascetur ridiculus mus. Phasellus in sem. Curabitur auctor fermentum elit. Fusce et dolor. Cras pretium nonummy justo. Vivamus pretium, massa et consequat consectetuer, massa nisi ullamcorper lectus, et luctus magna sem in velit. Cras egestas. Integer neque. Fusce sapien turpis, vulputate a, fermentum a, porta in, massa. Cras at quam.</w:t>
                            </w:r>
                          </w:p>
                          <w:p w14:paraId="160F07B9" w14:textId="77777777" w:rsidR="00235500" w:rsidRDefault="00235500" w:rsidP="0041207C">
                            <w:pPr>
                              <w:pStyle w:val="BodyText"/>
                            </w:pPr>
                            <w:r>
                              <w:t>Donec hendrerit volutpat leo. Praesent lobortis. Morbi tincidunt mollis dolor. Nulla malesuada, tortor ut auctor pulvinar, ligula felis ultricies pede, et porttitor mi purus tristique mi. Vestibulum nec nisl sed odio semper auctor. Curabitur convallis elit id augue sollicitudin mattis. Sed ipsum. Sed in leo non nisl sollicitudin faucibus. Aliquam pharetra semper arcu. Proin ut ante. Integer consequat sapien quis nunc convallis posuere. Vestibulum in nunc a risus laoreet tempus. Pellentesque habitant morbi tristique senectus et netus et malesuada fames ac turpis egestas.</w:t>
                            </w:r>
                          </w:p>
                          <w:p w14:paraId="59A803D2" w14:textId="77777777" w:rsidR="00235500" w:rsidRDefault="00235500" w:rsidP="0041207C">
                            <w:pPr>
                              <w:pStyle w:val="BodyText"/>
                            </w:pPr>
                            <w:r>
                              <w:t>In consectetuer ligula ac tellus. Phasellus sit amet tortor. Nunc ultricies, orci ac placerat iaculis, neque ligula sodales metus, vel sollicitudin nibh sem ac lacus. Aenean iaculis. Quisque vitae nibh. Pellentesque habitant morbi tristique senectus et netus et malesuada fames ac turpis egestas. Quisque tortor ligula, elementum sed, facilisis ut, auctor vitae, erat. Cras in justo nec ipsum vulputate faucibus. Integer consequat augue ut dolor. Fusce congue.</w:t>
                            </w:r>
                          </w:p>
                          <w:p w14:paraId="1DA7714C" w14:textId="77777777" w:rsidR="00235500" w:rsidRPr="00CA47DA" w:rsidRDefault="00235500" w:rsidP="0041207C">
                            <w:pPr>
                              <w:pStyle w:val="BodyText"/>
                            </w:pPr>
                            <w:r>
                              <w:t>Nam ut enim nec velit tincidunt posuere. Vivamus dui. Vestibulum sagittis rutrum justo. Donec vel velit elementum diam consectetuer lobortis. Nunc hendrerit, leo in sodales ornare, nisi dolor ullamcorper felis, vel sollicitudin enim ipsum sed nulla. Donec sit amet urna non augue pellentesque fermentum. Cras varius risus auctor tellus. Vivamus venenatis tincidunt ligula. Praesent a turpis. Duis tempus, lorem eget imperdiet condimentum, magna mauris ornare turpis, vitae dapibus pede sem lacinia sapien. Nulla ut eros eu nisi suscipit sodales. Suspendisse lobortis. Vestibulum accumsan ante id erat.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67" type="#_x0000_t202" style="position:absolute;margin-left:39.6pt;margin-top:141.85pt;width:259.2pt;height:604.8pt;z-index:2516614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" mv:complextextbox="1" filled="f" stroked="f">
                <v:stroke o:forcedash="t"/>
                <v:textbox style="mso-next-textbox:#Text Box 85" inset=",0,,0">
                  <w:txbxContent>
                    <w:p w14:paraId="5A195B80" w14:textId="77777777" w:rsidR="00235500" w:rsidRDefault="00235500" w:rsidP="0041207C">
                      <w:pPr>
                        <w:pStyle w:val="BodyText"/>
                      </w:pPr>
                      <w:r>
                        <w:t>Etiam pharetra, elit a aliquam ultrices, nisl quam viverra felis, non tincidunt eros leo non sapien. Pellentesque pretium nunc id nunc. Phasellus eget felis. Mauris euismod, velit nec facilisis gravida, tortor justo consectetuer diam, id venenatis diam orci vel leo. Suspendisse ut massa et lacus faucibus imperdiet. Nulla felis orci, iaculis sed, euismod ac, egestas in, odio. Suspendisse consequat velit eu enim. Quisque quis nisl. Cras ac libero varius dui porta nonummy. Duis tincidunt, quam vitae cursus aliquet, nisi arcu consectetuer orci, vitae condimentum dui nisi quis diam. Aliquam erat volutpat. Morbi sodales. Cras commodo, purus et tempor mollis, orci est venenatis tortor, in rutrum nibh neque sed purus.</w:t>
                      </w:r>
                    </w:p>
                    <w:p w14:paraId="19D83251" w14:textId="77777777" w:rsidR="00235500" w:rsidRDefault="00235500" w:rsidP="0041207C">
                      <w:pPr>
                        <w:pStyle w:val="BodyText"/>
                      </w:pPr>
                      <w:r>
                        <w:t>Aenean leo ante, commodo non, molestie id, fringilla sit amet, dui. Ut a mi. Nulla nisi nisi, blandit non, sollicitudin non, faucibus sed, ante. Nullam vitae libero. Nulla posuere, augue a gravida molestie, leo tellus euismod lorem, ut suscipit nisl tortor interdum arcu. Duis leo nunc, congue in, aliquet ac, pretium sagittis, elit. Cum sociis natoque penatibus et magnis dis parturient montes, nascetur ridiculus mus. Phasellus in sem. Curabitur auctor fermentum elit. Fusce et dolor. Cras pretium nonummy justo. Vivamus pretium, massa et consequat consectetuer, massa nisi ullamcorper lectus, et luctus magna sem in velit. Cras egestas. Integer neque. Fusce sapien turpis, vulputate a, fermentum a, porta in, massa. Cras at quam.</w:t>
                      </w:r>
                    </w:p>
                    <w:p w14:paraId="160F07B9" w14:textId="77777777" w:rsidR="00235500" w:rsidRDefault="00235500" w:rsidP="0041207C">
                      <w:pPr>
                        <w:pStyle w:val="BodyText"/>
                      </w:pPr>
                      <w:r>
                        <w:t>Donec hendrerit volutpat leo. Praesent lobortis. Morbi tincidunt mollis dolor. Nulla malesuada, tortor ut auctor pulvinar, ligula felis ultricies pede, et porttitor mi purus tristique mi. Vestibulum nec nisl sed odio semper auctor. Curabitur convallis elit id augue sollicitudin mattis. Sed ipsum. Sed in leo non nisl sollicitudin faucibus. Aliquam pharetra semper arcu. Proin ut ante. Integer consequat sapien quis nunc convallis posuere. Vestibulum in nunc a risus laoreet tempus. Pellentesque habitant morbi tristique senectus et netus et malesuada fames ac turpis egestas.</w:t>
                      </w:r>
                    </w:p>
                    <w:p w14:paraId="59A803D2" w14:textId="77777777" w:rsidR="00235500" w:rsidRDefault="00235500" w:rsidP="0041207C">
                      <w:pPr>
                        <w:pStyle w:val="BodyText"/>
                      </w:pPr>
                      <w:r>
                        <w:t>In consectetuer ligula ac tellus. Phasellus sit amet tortor. Nunc ultricies, orci ac placerat iaculis, neque ligula sodales metus, vel sollicitudin nibh sem ac lacus. Aenean iaculis. Quisque vitae nibh. Pellentesque habitant morbi tristique senectus et netus et malesuada fames ac turpis egestas. Quisque tortor ligula, elementum sed, facilisis ut, auctor vitae, erat. Cras in justo nec ipsum vulputate faucibus. Integer consequat augue ut dolor. Fusce congue.</w:t>
                      </w:r>
                    </w:p>
                    <w:p w14:paraId="1DA7714C" w14:textId="77777777" w:rsidR="00235500" w:rsidRPr="00CA47DA" w:rsidRDefault="00235500" w:rsidP="0041207C">
                      <w:pPr>
                        <w:pStyle w:val="BodyText"/>
                      </w:pPr>
                      <w:r>
                        <w:t>Nam ut enim nec velit tincidunt posuere. Vivamus dui. Vestibulum sagittis rutrum justo. Donec vel velit elementum diam consectetuer lobortis. Nunc hendrerit, leo in sodales ornare, nisi dolor ullamcorper felis, vel sollicitudin enim ipsum sed nulla. Donec sit amet urna non augue pellentesque fermentum. Cras varius risus auctor tellus. Vivamus venenatis tincidunt ligula. Praesent a turpis. Duis tempus, lorem eget imperdiet condimentum, magna mauris ornare turpis, vitae dapibus pede sem lacinia sapien. Nulla ut eros eu nisi suscipit sodales. Suspendisse lobortis. Vestibulum accumsan ante id erat.</w:t>
                      </w:r>
                    </w:p>
                  </w:txbxContent>
                </v:textbox>
                <w10:wrap type="tight" anchorx="page" anchory="page"/>
              </v:shape>
            </w:pict>
          </mc:Fallback>
        </mc:AlternateContent>
      </w:r>
    </w:p>
    <w:p w14:paraId="2BDA35A6" w14:textId="4A4DAEAA" w:rsidR="0041207C" w:rsidRDefault="0007056E">
      <w:r>
        <w:rPr>
          <w:noProof/>
        </w:rPr>
        <w:lastRenderedPageBreak/>
        <w:drawing>
          <wp:anchor distT="0" distB="0" distL="118745" distR="118745" simplePos="0" relativeHeight="251658375" behindDoc="0" locked="0" layoutInCell="1" allowOverlap="1" wp14:anchorId="2100D623" wp14:editId="3823B330">
            <wp:simplePos x="5486400" y="8229600"/>
            <wp:positionH relativeFrom="page">
              <wp:posOffset>5194300</wp:posOffset>
            </wp:positionH>
            <wp:positionV relativeFrom="page">
              <wp:posOffset>1074420</wp:posOffset>
            </wp:positionV>
            <wp:extent cx="1990725" cy="2869565"/>
            <wp:effectExtent l="254000" t="203200" r="295275" b="229235"/>
            <wp:wrapTight wrapText="bothSides">
              <wp:wrapPolygon edited="0">
                <wp:start x="-1473" y="-847"/>
                <wp:lineTo x="-1546" y="21032"/>
                <wp:lineTo x="18805" y="22321"/>
                <wp:lineTo x="19126" y="22686"/>
                <wp:lineTo x="22971" y="22458"/>
                <wp:lineTo x="23083" y="-1343"/>
                <wp:lineTo x="2371" y="-1075"/>
                <wp:lineTo x="-1473" y="-847"/>
              </wp:wrapPolygon>
            </wp:wrapTight>
            <wp:docPr id="3"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3" descr=":nfc 13 - fall p 2 through 6:42-17632054.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rot="292881">
                      <a:off x="0" y="0"/>
                      <a:ext cx="1990725" cy="2869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noProof/>
        </w:rPr>
        <w:drawing>
          <wp:anchor distT="0" distB="0" distL="114300" distR="114300" simplePos="0" relativeHeight="251658377" behindDoc="0" locked="0" layoutInCell="1" allowOverlap="1" wp14:anchorId="4C9E144D" wp14:editId="677D9BF9">
            <wp:simplePos x="5486400" y="8229600"/>
            <wp:positionH relativeFrom="page">
              <wp:posOffset>5600700</wp:posOffset>
            </wp:positionH>
            <wp:positionV relativeFrom="page">
              <wp:posOffset>3412490</wp:posOffset>
            </wp:positionV>
            <wp:extent cx="1528445" cy="1420495"/>
            <wp:effectExtent l="0" t="0" r="122555" b="1905"/>
            <wp:wrapTight wrapText="bothSides">
              <wp:wrapPolygon edited="0">
                <wp:start x="11495" y="324"/>
                <wp:lineTo x="8559" y="-84"/>
                <wp:lineTo x="3240" y="1823"/>
                <wp:lineTo x="199" y="15474"/>
                <wp:lineTo x="402" y="15974"/>
                <wp:lineTo x="3090" y="19181"/>
                <wp:lineTo x="3759" y="19463"/>
                <wp:lineTo x="7769" y="21153"/>
                <wp:lineTo x="9106" y="21716"/>
                <wp:lineTo x="12972" y="21686"/>
                <wp:lineTo x="12900" y="20826"/>
                <wp:lineTo x="14237" y="21389"/>
                <wp:lineTo x="21286" y="18967"/>
                <wp:lineTo x="21345" y="17747"/>
                <wp:lineTo x="21679" y="17888"/>
                <wp:lineTo x="21651" y="13729"/>
                <wp:lineTo x="21433" y="11148"/>
                <wp:lineTo x="22160" y="10210"/>
                <wp:lineTo x="17918" y="3860"/>
                <wp:lineTo x="15840" y="2155"/>
                <wp:lineTo x="11495" y="324"/>
              </wp:wrapPolygon>
            </wp:wrapTight>
            <wp:docPr id="15" name="Picture 194" descr=":Summer:Assets:42-16394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194" descr=":Summer:Assets:42-16394547.png"/>
                    <pic:cNvPicPr>
                      <a:picLocks noChangeAspect="1" noChangeArrowheads="1"/>
                    </pic:cNvPicPr>
                  </pic:nvPicPr>
                  <pic:blipFill>
                    <a:blip r:embed="rId14"/>
                    <a:srcRect l="15180" t="11074" r="16957" b="17188"/>
                    <a:stretch>
                      <a:fillRect/>
                    </a:stretch>
                  </pic:blipFill>
                  <pic:spPr bwMode="auto">
                    <a:xfrm rot="20316859">
                      <a:off x="0" y="0"/>
                      <a:ext cx="1528445" cy="1420495"/>
                    </a:xfrm>
                    <a:prstGeom prst="rect">
                      <a:avLst/>
                    </a:prstGeom>
                    <a:noFill/>
                    <a:ln w="9525">
                      <a:noFill/>
                      <a:miter lim="800000"/>
                      <a:headEnd/>
                      <a:tailEnd/>
                    </a:ln>
                  </pic:spPr>
                </pic:pic>
              </a:graphicData>
            </a:graphic>
          </wp:anchor>
        </w:drawing>
      </w:r>
      <w:r w:rsidRPr="008F2E8A">
        <w:rPr>
          <w:noProof/>
        </w:rPr>
        <w:drawing>
          <wp:anchor distT="0" distB="0" distL="118745" distR="118745" simplePos="0" relativeHeight="251658376" behindDoc="0" locked="0" layoutInCell="1" allowOverlap="1" wp14:anchorId="58D57CAB" wp14:editId="111C8477">
            <wp:simplePos x="5486400" y="8229600"/>
            <wp:positionH relativeFrom="page">
              <wp:posOffset>3351213</wp:posOffset>
            </wp:positionH>
            <wp:positionV relativeFrom="page">
              <wp:posOffset>3136900</wp:posOffset>
            </wp:positionV>
            <wp:extent cx="2626995" cy="1757680"/>
            <wp:effectExtent l="279400" t="279400" r="243205" b="248920"/>
            <wp:wrapTight wrapText="bothSides">
              <wp:wrapPolygon edited="0">
                <wp:start x="19714" y="-1585"/>
                <wp:lineTo x="-1198" y="-1563"/>
                <wp:lineTo x="-1468" y="22051"/>
                <wp:lineTo x="1423" y="22702"/>
                <wp:lineTo x="2249" y="22888"/>
                <wp:lineTo x="14713" y="22857"/>
                <wp:lineTo x="14744" y="22548"/>
                <wp:lineTo x="19494" y="23618"/>
                <wp:lineTo x="22572" y="22418"/>
                <wp:lineTo x="22471" y="19239"/>
                <wp:lineTo x="22318" y="14469"/>
                <wp:lineTo x="22349" y="14161"/>
                <wp:lineTo x="22403" y="9438"/>
                <wp:lineTo x="22435" y="9129"/>
                <wp:lineTo x="22282" y="4360"/>
                <wp:lineTo x="22313" y="4051"/>
                <wp:lineTo x="22574" y="-625"/>
                <wp:lineTo x="22605" y="-934"/>
                <wp:lineTo x="19714" y="-1585"/>
              </wp:wrapPolygon>
            </wp:wrapTight>
            <wp:docPr id="16" name="Placeholder" descr=":nfc 13 - fall p 2 through 6:42-17422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39" descr=":nfc 13 - fall p 2 through 6:42-17422839.jpg"/>
                    <pic:cNvPicPr>
                      <a:picLocks noChangeAspect="1" noChangeArrowheads="1"/>
                    </pic:cNvPicPr>
                  </pic:nvPicPr>
                  <pic:blipFill>
                    <a:blip r:embed="rId30"/>
                    <a:srcRect/>
                    <a:stretch>
                      <a:fillRect/>
                    </a:stretch>
                  </pic:blipFill>
                  <pic:spPr bwMode="auto">
                    <a:xfrm rot="21085479">
                      <a:off x="0" y="0"/>
                      <a:ext cx="2626995" cy="1757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A349A">
        <w:rPr>
          <w:noProof/>
        </w:rPr>
        <mc:AlternateContent>
          <mc:Choice Requires="wpg">
            <w:drawing>
              <wp:anchor distT="0" distB="0" distL="114300" distR="114300" simplePos="1" relativeHeight="251658345" behindDoc="0" locked="0" layoutInCell="1" allowOverlap="1" wp14:anchorId="21327BAA" wp14:editId="6FA80A55">
                <wp:simplePos x="635000" y="1578610"/>
                <wp:positionH relativeFrom="page">
                  <wp:posOffset>635000</wp:posOffset>
                </wp:positionH>
                <wp:positionV relativeFrom="page">
                  <wp:posOffset>1578610</wp:posOffset>
                </wp:positionV>
                <wp:extent cx="4394200" cy="1631950"/>
                <wp:effectExtent l="0" t="0" r="0" b="19050"/>
                <wp:wrapThrough wrapText="bothSides">
                  <wp:wrapPolygon edited="0">
                    <wp:start x="125" y="0"/>
                    <wp:lineTo x="125" y="21516"/>
                    <wp:lineTo x="21350" y="21516"/>
                    <wp:lineTo x="21350" y="0"/>
                    <wp:lineTo x="125" y="0"/>
                  </wp:wrapPolygon>
                </wp:wrapThrough>
                <wp:docPr id="5" name="Group 5"/>
                <wp:cNvGraphicFramePr/>
                <a:graphic xmlns:a="http://schemas.openxmlformats.org/drawingml/2006/main">
                  <a:graphicData uri="http://schemas.microsoft.com/office/word/2010/wordprocessingGroup">
                    <wpg:wgp>
                      <wpg:cNvGrpSpPr/>
                      <wpg:grpSpPr>
                        <a:xfrm>
                          <a:off x="0" y="0"/>
                          <a:ext cx="4394200" cy="1631950"/>
                          <a:chOff x="0" y="0"/>
                          <a:chExt cx="4394200" cy="1631950"/>
                        </a:xfrm>
                        <a:extLst>
                          <a:ext uri="{0CCBE362-F206-4b92-989A-16890622DB6E}">
                            <ma14:wrappingTextBoxFlag xmlns:ma14="http://schemas.microsoft.com/office/mac/drawingml/2011/main" val="1"/>
                          </a:ext>
                        </a:extLst>
                      </wpg:grpSpPr>
                      <wps:wsp>
                        <wps:cNvPr id="45" name="Text Box 575"/>
                        <wps:cNvSpPr txBox="1">
                          <a:spLocks noChangeArrowheads="1"/>
                        </wps:cNvSpPr>
                        <wps:spPr bwMode="auto">
                          <a:xfrm>
                            <a:off x="0" y="0"/>
                            <a:ext cx="4394200" cy="163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 uri="{C572A759-6A51-4108-AA02-DFA0A04FC94B}">
                              <ma14:wrappingTextBoxFlag xmlns:ma14="http://schemas.microsoft.com/office/mac/drawingml/2011/main" val="1"/>
                            </a:ext>
                          </a:extLst>
                        </wps:spPr>
                        <wps:bodyPr rot="0" vert="horz" wrap="square" lIns="91440" tIns="0" rIns="91440" bIns="0" anchor="t" anchorCtr="0" upright="1">
                          <a:noAutofit/>
                        </wps:bodyPr>
                      </wps:wsp>
                      <wps:wsp>
                        <wps:cNvPr id="2" name="Text Box 2"/>
                        <wps:cNvSpPr txBox="1"/>
                        <wps:spPr>
                          <a:xfrm>
                            <a:off x="91440" y="0"/>
                            <a:ext cx="4211320" cy="1268095"/>
                          </a:xfrm>
                          <a:prstGeom prst="rect">
                            <a:avLst/>
                          </a:prstGeom>
                          <a:noFill/>
                          <a:ln>
                            <a:noFill/>
                          </a:ln>
                          <a:effectLst/>
                          <a:extLst>
                            <a:ext uri="{C572A759-6A51-4108-AA02-DFA0A04FC94B}">
                              <ma14:wrappingTextBoxFlag xmlns:ma14="http://schemas.microsoft.com/office/mac/drawingml/2011/main"/>
                            </a:ext>
                          </a:extLst>
                        </wps:spPr>
                        <wps:txbx id="41">
                          <w:txbxContent>
                            <w:p w14:paraId="3F7D8ADE" w14:textId="77777777" w:rsidR="00235500" w:rsidRPr="00CA47DA" w:rsidRDefault="00235500" w:rsidP="0041207C">
                              <w:pPr>
                                <w:pStyle w:val="BodyText-Dark"/>
                              </w:pPr>
                              <w:r w:rsidRPr="009B0516">
                                <w:t>Vestibulum ante ipsum primis in faucibus orci luctus et ultrices posuere cubilia Curae; In vestibulum accumsan quam. Lorem ipsum dolor sit amet, consectetuer adipiscing elit. Fusce vitae ipsum vehicula neque vehicula mattis. Pellentesque bibendum scelerisque ligula. Nulla ut nisl at nulla condimentum facilisis. Etiam commodo nulla non turpis. Sed a justo. Aenean gravida. Integer nulla.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 name="Text Box 4"/>
                        <wps:cNvSpPr txBox="1"/>
                        <wps:spPr>
                          <a:xfrm>
                            <a:off x="91440" y="1266825"/>
                            <a:ext cx="3660775" cy="288290"/>
                          </a:xfrm>
                          <a:prstGeom prst="rect">
                            <a:avLst/>
                          </a:prstGeom>
                          <a:noFill/>
                          <a:ln>
                            <a:noFill/>
                          </a:ln>
                          <a:effectLst/>
                          <a:extLst>
                            <a:ext uri="{C572A759-6A51-4108-AA02-DFA0A04FC94B}">
                              <ma14:wrappingTextBoxFlag xmlns:ma14="http://schemas.microsoft.com/office/mac/drawingml/2011/main"/>
                            </a:ext>
                          </a:extLst>
                        </wps:spPr>
                        <wps:linkedTxbx id="41"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 o:spid="_x0000_s1068" style="position:absolute;margin-left:50pt;margin-top:124.3pt;width:346pt;height:128.5pt;z-index:251658345;mso-position-horizontal-relative:page;mso-position-vertical-relative:page" coordsize="4394200,1631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" mv:complextextbox="1">
                <v:shape id="Text Box 575" o:spid="_x0000_s1069" type="#_x0000_t202" style="position:absolute;width:4394200;height:1631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08JoxAAA&#10;ANsAAAAPAAAAZHJzL2Rvd25yZXYueG1sRI9Ba8JAFITvQv/D8gq96W5bLTG6SikIrQilJvT8yL4m&#10;wezbkF2T+O+7guBxmJlvmPV2tI3oqfO1Yw3PMwWCuHCm5lJDnu2mCQgfkA02jknDhTxsNw+TNabG&#10;DfxD/TGUIkLYp6ihCqFNpfRFRRb9zLXE0ftzncUQZVdK0+EQ4baRL0q9SYs1x4UKW/qoqDgdz1aD&#10;TH7nB5N8L8+X/as5ZXWuvnZK66fH8X0FItAY7uFb+9NomC/g+iX+ALn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dPCaMQAAADbAAAADwAAAAAAAAAAAAAAAACXAgAAZHJzL2Rv&#10;d25yZXYueG1sUEsFBgAAAAAEAAQA9QAAAIgDAAAAAA==&#10;" mv:complextextbox="1" filled="f" stroked="f">
                  <v:stroke o:forcedash="t"/>
                  <v:textbox inset=",0,,0"/>
                </v:shape>
                <v:shape id="Text Box 2" o:spid="_x0000_s1070" type="#_x0000_t202" style="position:absolute;left:91440;width:4211320;height:12680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pdbwgAA&#10;ANoAAAAPAAAAZHJzL2Rvd25yZXYueG1sRI9Bi8IwFITvwv6H8Bb2pqkeRLtGEVlBEBZrPXh82zzb&#10;YPPSbaLWf28EweMwM98ws0Vna3Gl1hvHCoaDBARx4bThUsEhX/cnIHxA1lg7JgV38rCYf/RmmGp3&#10;44yu+1CKCGGfooIqhCaV0hcVWfQD1xBH7+RaiyHKtpS6xVuE21qOkmQsLRqOCxU2tKqoOO8vVsHy&#10;yNmP+f/922WnzOT5NOHt+KzU12e3/AYRqAvv8Ku90QpG8LwSb4Cc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Ol1vCAAAA2gAAAA8AAAAAAAAAAAAAAAAAlwIAAGRycy9kb3du&#10;cmV2LnhtbFBLBQYAAAAABAAEAPUAAACGAwAAAAA=&#10;" filled="f" stroked="f">
                  <v:textbox style="mso-next-textbox:#_x0000_s1071" inset="0,0,0,0">
                    <w:txbxContent>
                      <w:p w14:paraId="3F7D8ADE" w14:textId="77777777" w:rsidR="00235500" w:rsidRPr="00CA47DA" w:rsidRDefault="00235500" w:rsidP="0041207C">
                        <w:pPr>
                          <w:pStyle w:val="BodyText-Dark"/>
                        </w:pPr>
                        <w:r w:rsidRPr="009B0516">
                          <w:t>Vestibulum ante ipsum primis in faucibus orci luctus et ultrices posuere cubilia Curae; In vestibulum accumsan quam. Lorem ipsum dolor sit amet, consectetuer adipiscing elit. Fusce vitae ipsum vehicula neque vehicula mattis. Pellentesque bibendum scelerisque ligula. Nulla ut nisl at nulla condimentum facilisis. Etiam commodo nulla non turpis. Sed a justo. Aenean gravida. Integer nulla.</w:t>
                        </w:r>
                      </w:p>
                    </w:txbxContent>
                  </v:textbox>
                </v:shape>
                <v:shape id="_x0000_s1071" type="#_x0000_t202" style="position:absolute;left:91440;top:1266825;width:3660775;height:2882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6q0wwAA&#10;ANoAAAAPAAAAZHJzL2Rvd25yZXYueG1sRI9Ba8JAFITvBf/D8gRvdWMR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K6q0wwAAANoAAAAPAAAAAAAAAAAAAAAAAJcCAABkcnMvZG93&#10;bnJldi54bWxQSwUGAAAAAAQABAD1AAAAhwMAAAAA&#10;" filled="f" stroked="f">
                  <v:textbox inset="0,0,0,0">
                    <w:txbxContent/>
                  </v:textbox>
                </v:shape>
                <w10:wrap type="through" anchorx="page" anchory="page"/>
              </v:group>
            </w:pict>
          </mc:Fallback>
        </mc:AlternateContent>
      </w:r>
      <w:r w:rsidR="005255C9">
        <w:rPr>
          <w:noProof/>
        </w:rPr>
        <mc:AlternateContent>
          <mc:Choice Requires="wps">
            <w:drawing>
              <wp:anchor distT="0" distB="0" distL="114300" distR="114300" simplePos="0" relativeHeight="251658350" behindDoc="0" locked="0" layoutInCell="1" allowOverlap="1" wp14:anchorId="242FC55A" wp14:editId="27522DE0">
                <wp:simplePos x="0" y="0"/>
                <wp:positionH relativeFrom="page">
                  <wp:posOffset>635000</wp:posOffset>
                </wp:positionH>
                <wp:positionV relativeFrom="page">
                  <wp:posOffset>3210560</wp:posOffset>
                </wp:positionV>
                <wp:extent cx="2108200" cy="422910"/>
                <wp:effectExtent l="0" t="0" r="0" b="8890"/>
                <wp:wrapThrough wrapText="bothSides">
                  <wp:wrapPolygon edited="0">
                    <wp:start x="260" y="0"/>
                    <wp:lineTo x="260" y="20757"/>
                    <wp:lineTo x="21080" y="20757"/>
                    <wp:lineTo x="21080" y="0"/>
                    <wp:lineTo x="260" y="0"/>
                  </wp:wrapPolygon>
                </wp:wrapThrough>
                <wp:docPr id="4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50691CDC" w14:textId="77777777" w:rsidR="00235500" w:rsidRPr="00CA47DA" w:rsidRDefault="00235500" w:rsidP="0041207C">
                            <w:pPr>
                              <w:pStyle w:val="Subtitle-Back"/>
                            </w:pPr>
                            <w:r>
                              <w:t>Lorem Ipsum!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72" type="#_x0000_t202" style="position:absolute;margin-left:50pt;margin-top:252.8pt;width:166pt;height:33.3pt;z-index:2516583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" filled="f" stroked="f">
                <v:stroke o:forcedash="t"/>
                <v:textbox inset=",0,,0">
                  <w:txbxContent>
                    <w:p w14:paraId="50691CDC" w14:textId="77777777" w:rsidR="00235500" w:rsidRPr="00CA47DA" w:rsidRDefault="00235500" w:rsidP="0041207C">
                      <w:pPr>
                        <w:pStyle w:val="Subtitle-Back"/>
                      </w:pPr>
                      <w:r>
                        <w:t>Lorem Ipsum!</w:t>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43" behindDoc="0" locked="0" layoutInCell="1" allowOverlap="1" wp14:anchorId="025B679F" wp14:editId="16B6B8FA">
                <wp:simplePos x="0" y="0"/>
                <wp:positionH relativeFrom="page">
                  <wp:posOffset>635000</wp:posOffset>
                </wp:positionH>
                <wp:positionV relativeFrom="page">
                  <wp:posOffset>937260</wp:posOffset>
                </wp:positionV>
                <wp:extent cx="4394200" cy="541020"/>
                <wp:effectExtent l="0" t="0" r="0" b="17780"/>
                <wp:wrapThrough wrapText="bothSides">
                  <wp:wrapPolygon edited="0">
                    <wp:start x="125" y="0"/>
                    <wp:lineTo x="125" y="21296"/>
                    <wp:lineTo x="21350" y="21296"/>
                    <wp:lineTo x="21350" y="0"/>
                    <wp:lineTo x="125" y="0"/>
                  </wp:wrapPolygon>
                </wp:wrapThrough>
                <wp:docPr id="43" name="Text 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200"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6891ED4D" w14:textId="77777777" w:rsidR="00235500" w:rsidRPr="00CA47DA" w:rsidRDefault="00235500" w:rsidP="0041207C">
                            <w:pPr>
                              <w:pStyle w:val="Title-Back"/>
                            </w:pPr>
                            <w:r w:rsidRPr="009B0516">
                              <w:t>Suspendisse potenti</w:t>
                            </w:r>
                            <w: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5" o:spid="_x0000_s1073" type="#_x0000_t202" style="position:absolute;margin-left:50pt;margin-top:73.8pt;width:346pt;height:42.6pt;z-index:2516583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" filled="f" stroked="f">
                <v:stroke o:forcedash="t"/>
                <v:textbox inset=",0,,0">
                  <w:txbxContent>
                    <w:p w14:paraId="6891ED4D" w14:textId="77777777" w:rsidR="00235500" w:rsidRPr="00CA47DA" w:rsidRDefault="00235500" w:rsidP="0041207C">
                      <w:pPr>
                        <w:pStyle w:val="Title-Back"/>
                      </w:pPr>
                      <w:r w:rsidRPr="009B0516">
                        <w:t>Suspendisse potenti</w:t>
                      </w:r>
                      <w:r>
                        <w:t>!</w:t>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60" behindDoc="0" locked="0" layoutInCell="1" allowOverlap="1" wp14:anchorId="12649221" wp14:editId="3746B72C">
                <wp:simplePos x="0" y="0"/>
                <wp:positionH relativeFrom="page">
                  <wp:posOffset>4015740</wp:posOffset>
                </wp:positionH>
                <wp:positionV relativeFrom="page">
                  <wp:posOffset>621665</wp:posOffset>
                </wp:positionV>
                <wp:extent cx="3200400" cy="190500"/>
                <wp:effectExtent l="0" t="0" r="0" b="12700"/>
                <wp:wrapThrough wrapText="bothSides">
                  <wp:wrapPolygon edited="0">
                    <wp:start x="171" y="0"/>
                    <wp:lineTo x="171" y="20160"/>
                    <wp:lineTo x="21257" y="20160"/>
                    <wp:lineTo x="21257" y="0"/>
                    <wp:lineTo x="171" y="0"/>
                  </wp:wrapPolygon>
                </wp:wrapThrough>
                <wp:docPr id="39"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401451E2" w14:textId="77777777" w:rsidR="00235500" w:rsidRDefault="00235500" w:rsidP="0041207C">
                            <w:pPr>
                              <w:pStyle w:val="HeaderBack-Right"/>
                            </w:pPr>
                            <w:r>
                              <w:t>Summer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74" type="#_x0000_t202" style="position:absolute;margin-left:316.2pt;margin-top:48.95pt;width:252pt;height:15pt;z-index:251658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" filled="f" stroked="f">
                <v:stroke o:forcedash="t"/>
                <v:textbox inset=",0,,0">
                  <w:txbxContent>
                    <w:p w14:paraId="401451E2" w14:textId="77777777" w:rsidR="00235500" w:rsidRDefault="00235500" w:rsidP="0041207C">
                      <w:pPr>
                        <w:pStyle w:val="HeaderBack-Right"/>
                      </w:pPr>
                      <w:r>
                        <w:t>Summer 2016</w:t>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59" behindDoc="0" locked="0" layoutInCell="1" allowOverlap="1" wp14:anchorId="2EEDF09C" wp14:editId="793455C1">
                <wp:simplePos x="0" y="0"/>
                <wp:positionH relativeFrom="page">
                  <wp:posOffset>548640</wp:posOffset>
                </wp:positionH>
                <wp:positionV relativeFrom="page">
                  <wp:posOffset>621665</wp:posOffset>
                </wp:positionV>
                <wp:extent cx="3337560" cy="190500"/>
                <wp:effectExtent l="0" t="0" r="0" b="12700"/>
                <wp:wrapThrough wrapText="bothSides">
                  <wp:wrapPolygon edited="0">
                    <wp:start x="164" y="0"/>
                    <wp:lineTo x="164" y="20160"/>
                    <wp:lineTo x="21205" y="20160"/>
                    <wp:lineTo x="21205" y="0"/>
                    <wp:lineTo x="164" y="0"/>
                  </wp:wrapPolygon>
                </wp:wrapThrough>
                <wp:docPr id="38"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29254273" w14:textId="77777777" w:rsidR="00235500" w:rsidRDefault="00235500" w:rsidP="0041207C">
                            <w:pPr>
                              <w:pStyle w:val="Header-Back"/>
                            </w:pPr>
                            <w:r>
                              <w:t>The Lorem Ipsums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9" o:spid="_x0000_s1075" type="#_x0000_t202" style="position:absolute;margin-left:43.2pt;margin-top:48.95pt;width:262.8pt;height:15pt;z-index:2516583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" filled="f" stroked="f">
                <v:stroke o:forcedash="t"/>
                <v:textbox inset=",0,,0">
                  <w:txbxContent>
                    <w:p w14:paraId="29254273" w14:textId="77777777" w:rsidR="00235500" w:rsidRDefault="00235500" w:rsidP="0041207C">
                      <w:pPr>
                        <w:pStyle w:val="Header-Back"/>
                      </w:pPr>
                      <w:r>
                        <w:t>The Lorem Ipsums</w:t>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51" behindDoc="0" locked="0" layoutInCell="1" allowOverlap="1" wp14:anchorId="67CAB915" wp14:editId="672B5117">
                <wp:simplePos x="0" y="0"/>
                <wp:positionH relativeFrom="page">
                  <wp:posOffset>457200</wp:posOffset>
                </wp:positionH>
                <wp:positionV relativeFrom="page">
                  <wp:posOffset>5029200</wp:posOffset>
                </wp:positionV>
                <wp:extent cx="3340100" cy="304800"/>
                <wp:effectExtent l="0" t="0" r="0" b="0"/>
                <wp:wrapThrough wrapText="bothSides">
                  <wp:wrapPolygon edited="0">
                    <wp:start x="164" y="0"/>
                    <wp:lineTo x="164" y="19800"/>
                    <wp:lineTo x="21189" y="19800"/>
                    <wp:lineTo x="21189" y="0"/>
                    <wp:lineTo x="164" y="0"/>
                  </wp:wrapPolygon>
                </wp:wrapThrough>
                <wp:docPr id="3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76651D85" w14:textId="77777777" w:rsidR="00235500" w:rsidRPr="00CA47DA" w:rsidRDefault="00235500" w:rsidP="0041207C">
                            <w:pPr>
                              <w:pStyle w:val="Mailer"/>
                            </w:pPr>
                            <w:r>
                              <w:t>The Lorem Ipsums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76" type="#_x0000_t202" style="position:absolute;margin-left:36pt;margin-top:396pt;width:263pt;height:24pt;z-index:25165835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" filled="f" stroked="f">
                <v:stroke o:forcedash="t"/>
                <v:textbox inset=",0,,0">
                  <w:txbxContent>
                    <w:p w14:paraId="76651D85" w14:textId="77777777" w:rsidR="00235500" w:rsidRPr="00CA47DA" w:rsidRDefault="00235500" w:rsidP="0041207C">
                      <w:pPr>
                        <w:pStyle w:val="Mailer"/>
                      </w:pPr>
                      <w:r>
                        <w:t>The Lorem Ipsums</w:t>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52" behindDoc="0" locked="0" layoutInCell="1" allowOverlap="1" wp14:anchorId="03D2BFDE" wp14:editId="47175953">
                <wp:simplePos x="0" y="0"/>
                <wp:positionH relativeFrom="page">
                  <wp:posOffset>457200</wp:posOffset>
                </wp:positionH>
                <wp:positionV relativeFrom="page">
                  <wp:posOffset>5334000</wp:posOffset>
                </wp:positionV>
                <wp:extent cx="3340100" cy="431800"/>
                <wp:effectExtent l="0" t="0" r="0" b="0"/>
                <wp:wrapThrough wrapText="bothSides">
                  <wp:wrapPolygon edited="0">
                    <wp:start x="164" y="0"/>
                    <wp:lineTo x="164" y="20329"/>
                    <wp:lineTo x="21189" y="20329"/>
                    <wp:lineTo x="21189" y="0"/>
                    <wp:lineTo x="164" y="0"/>
                  </wp:wrapPolygon>
                </wp:wrapThrough>
                <wp:docPr id="36"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0B5A2" w14:textId="77777777" w:rsidR="00235500" w:rsidRPr="00CA47DA" w:rsidRDefault="00235500" w:rsidP="0041207C">
                            <w:pPr>
                              <w:pStyle w:val="BlockText"/>
                            </w:pPr>
                            <w:r w:rsidRPr="0024394B">
                              <w:fldChar w:fldCharType="begin"/>
                            </w:r>
                            <w:r w:rsidRPr="0024394B">
                              <w:instrText xml:space="preserve">PLACEHOLDER </w:instrText>
                            </w:r>
                            <w:r w:rsidRPr="0024394B">
                              <w:fldChar w:fldCharType="begin"/>
                            </w:r>
                            <w:r w:rsidRPr="0024394B">
                              <w:instrText xml:space="preserve"> IF </w:instrText>
                            </w:r>
                            <w:r w:rsidRPr="0024394B">
                              <w:fldChar w:fldCharType="begin"/>
                            </w:r>
                            <w:r w:rsidRPr="0024394B">
                              <w:instrText xml:space="preserve"> USERPROPERTY WorkStreet </w:instrText>
                            </w:r>
                            <w:r w:rsidRPr="0024394B">
                              <w:fldChar w:fldCharType="end"/>
                            </w:r>
                            <w:r w:rsidRPr="0024394B">
                              <w:instrText xml:space="preserve">="" "[Street Address]" </w:instrText>
                            </w:r>
                            <w:r w:rsidRPr="0024394B">
                              <w:fldChar w:fldCharType="begin"/>
                            </w:r>
                            <w:r w:rsidRPr="0024394B">
                              <w:instrText xml:space="preserve"> USERPROPERTY WorkStreet </w:instrText>
                            </w:r>
                            <w:r w:rsidRPr="0024394B">
                              <w:fldChar w:fldCharType="separate"/>
                            </w:r>
                            <w:r w:rsidRPr="0024394B">
                              <w:instrText>93 Perry Street</w:instrText>
                            </w:r>
                            <w:r w:rsidRPr="0024394B">
                              <w:fldChar w:fldCharType="end"/>
                            </w:r>
                            <w:r w:rsidRPr="0024394B">
                              <w:fldChar w:fldCharType="separate"/>
                            </w:r>
                            <w:r w:rsidRPr="0024394B">
                              <w:rPr>
                                <w:noProof/>
                              </w:rPr>
                              <w:instrText>[Street Address]</w:instrText>
                            </w:r>
                            <w:r w:rsidRPr="0024394B">
                              <w:fldChar w:fldCharType="end"/>
                            </w:r>
                            <w:r w:rsidRPr="0024394B">
                              <w:instrText xml:space="preserve"> \* MERGEFORMAT</w:instrText>
                            </w:r>
                            <w:r w:rsidRPr="0024394B">
                              <w:fldChar w:fldCharType="separate"/>
                            </w:r>
                            <w:r w:rsidRPr="0024394B">
                              <w:t>[Street Address]</w:t>
                            </w:r>
                            <w:r w:rsidRPr="0024394B">
                              <w:fldChar w:fldCharType="end"/>
                            </w:r>
                            <w:r w:rsidRPr="0024394B">
                              <w:br/>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WorkCity </w:instrText>
                            </w:r>
                            <w:r w:rsidRPr="0024394B">
                              <w:fldChar w:fldCharType="end"/>
                            </w:r>
                            <w:r w:rsidRPr="0024394B">
                              <w:instrText xml:space="preserve">="" "[City]" </w:instrText>
                            </w:r>
                            <w:r w:rsidRPr="0024394B">
                              <w:fldChar w:fldCharType="begin"/>
                            </w:r>
                            <w:r w:rsidRPr="0024394B">
                              <w:instrText xml:space="preserve"> USERPROPERTY WorkCity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[City]</w:instrText>
                            </w:r>
                            <w:r w:rsidRPr="0024394B">
                              <w:fldChar w:fldCharType="end"/>
                            </w:r>
                            <w:r w:rsidRPr="0024394B">
                              <w:instrText xml:space="preserve"> \* MERGEFORMAT</w:instrText>
                            </w:r>
                            <w:r w:rsidRPr="0024394B">
                              <w:fldChar w:fldCharType="separate"/>
                            </w:r>
                            <w:r w:rsidRPr="0024394B">
                              <w:t>[City]</w:t>
                            </w:r>
                            <w:r w:rsidRPr="0024394B">
                              <w:fldChar w:fldCharType="end"/>
                            </w:r>
                            <w:r w:rsidRPr="0024394B">
                              <w:t xml:space="preserve">, </w:t>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WorkState </w:instrText>
                            </w:r>
                            <w:r w:rsidRPr="0024394B">
                              <w:fldChar w:fldCharType="end"/>
                            </w:r>
                            <w:r w:rsidRPr="0024394B">
                              <w:instrText xml:space="preserve">="" "[State]"  </w:instrText>
                            </w:r>
                            <w:r w:rsidRPr="0024394B">
                              <w:fldChar w:fldCharType="begin"/>
                            </w:r>
                            <w:r w:rsidRPr="0024394B">
                              <w:instrText xml:space="preserve"> USERPROPERTY WorkState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[State]</w:instrText>
                            </w:r>
                            <w:r w:rsidRPr="0024394B">
                              <w:fldChar w:fldCharType="end"/>
                            </w:r>
                            <w:r w:rsidRPr="0024394B">
                              <w:instrText xml:space="preserve"> \* MERGEFORMAT</w:instrText>
                            </w:r>
                            <w:r w:rsidRPr="0024394B">
                              <w:fldChar w:fldCharType="separate"/>
                            </w:r>
                            <w:r w:rsidRPr="0024394B">
                              <w:t>[State]</w:t>
                            </w:r>
                            <w:r w:rsidRPr="0024394B">
                              <w:fldChar w:fldCharType="end"/>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WorkZip </w:instrText>
                            </w:r>
                            <w:r w:rsidRPr="0024394B">
                              <w:fldChar w:fldCharType="end"/>
                            </w:r>
                            <w:r w:rsidRPr="0024394B">
                              <w:instrText xml:space="preserve">="" "[Postal Code]" </w:instrText>
                            </w:r>
                            <w:r w:rsidRPr="0024394B">
                              <w:fldChar w:fldCharType="begin"/>
                            </w:r>
                            <w:r w:rsidRPr="0024394B">
                              <w:instrText xml:space="preserve"> USERPROPERTY WorkZip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[Postal Code]</w:instrText>
                            </w:r>
                            <w:r w:rsidRPr="0024394B">
                              <w:fldChar w:fldCharType="end"/>
                            </w:r>
                            <w:r w:rsidRPr="0024394B">
                              <w:instrText xml:space="preserve"> \* MERGEFORMAT</w:instrText>
                            </w:r>
                            <w:r w:rsidRPr="0024394B">
                              <w:fldChar w:fldCharType="separate"/>
                            </w:r>
                            <w:r w:rsidRPr="0024394B">
                              <w:t>[Postal Code]</w:t>
                            </w:r>
                            <w:r w:rsidRPr="0024394B">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77" type="#_x0000_t202" style="position:absolute;margin-left:36pt;margin-top:420pt;width:263pt;height:34pt;z-index:25165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" filled="f" stroked="f">
                <v:textbox inset=",0,,0">
                  <w:txbxContent>
                    <w:p w14:paraId="18B0B5A2" w14:textId="77777777" w:rsidR="00235500" w:rsidRPr="00CA47DA" w:rsidRDefault="00235500" w:rsidP="0041207C">
                      <w:pPr>
                        <w:pStyle w:val="BlockText"/>
                      </w:pPr>
                      <w:r w:rsidRPr="0024394B">
                        <w:fldChar w:fldCharType="begin"/>
                      </w:r>
                      <w:r w:rsidRPr="0024394B">
                        <w:instrText xml:space="preserve">PLACEHOLDER </w:instrText>
                      </w:r>
                      <w:r w:rsidRPr="0024394B">
                        <w:fldChar w:fldCharType="begin"/>
                      </w:r>
                      <w:r w:rsidRPr="0024394B">
                        <w:instrText xml:space="preserve"> IF </w:instrText>
                      </w:r>
                      <w:r w:rsidRPr="0024394B">
                        <w:fldChar w:fldCharType="begin"/>
                      </w:r>
                      <w:r w:rsidRPr="0024394B">
                        <w:instrText xml:space="preserve"> USERPROPERTY WorkStreet </w:instrText>
                      </w:r>
                      <w:r w:rsidRPr="0024394B">
                        <w:fldChar w:fldCharType="end"/>
                      </w:r>
                      <w:r w:rsidRPr="0024394B">
                        <w:instrText xml:space="preserve">="" "[Street Address]" </w:instrText>
                      </w:r>
                      <w:r w:rsidRPr="0024394B">
                        <w:fldChar w:fldCharType="begin"/>
                      </w:r>
                      <w:r w:rsidRPr="0024394B">
                        <w:instrText xml:space="preserve"> USERPROPERTY WorkStreet </w:instrText>
                      </w:r>
                      <w:r w:rsidRPr="0024394B">
                        <w:fldChar w:fldCharType="separate"/>
                      </w:r>
                      <w:r w:rsidRPr="0024394B">
                        <w:instrText>93 Perry Street</w:instrText>
                      </w:r>
                      <w:r w:rsidRPr="0024394B">
                        <w:fldChar w:fldCharType="end"/>
                      </w:r>
                      <w:r w:rsidRPr="0024394B">
                        <w:fldChar w:fldCharType="separate"/>
                      </w:r>
                      <w:r w:rsidRPr="0024394B">
                        <w:rPr>
                          <w:noProof/>
                        </w:rPr>
                        <w:instrText>[Street Address]</w:instrText>
                      </w:r>
                      <w:r w:rsidRPr="0024394B">
                        <w:fldChar w:fldCharType="end"/>
                      </w:r>
                      <w:r w:rsidRPr="0024394B">
                        <w:instrText xml:space="preserve"> \* MERGEFORMAT</w:instrText>
                      </w:r>
                      <w:r w:rsidRPr="0024394B">
                        <w:fldChar w:fldCharType="separate"/>
                      </w:r>
                      <w:r w:rsidRPr="0024394B">
                        <w:t>[Street Address]</w:t>
                      </w:r>
                      <w:r w:rsidRPr="0024394B">
                        <w:fldChar w:fldCharType="end"/>
                      </w:r>
                      <w:r w:rsidRPr="0024394B">
                        <w:br/>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WorkCity </w:instrText>
                      </w:r>
                      <w:r w:rsidRPr="0024394B">
                        <w:fldChar w:fldCharType="end"/>
                      </w:r>
                      <w:r w:rsidRPr="0024394B">
                        <w:instrText xml:space="preserve">="" "[City]" </w:instrText>
                      </w:r>
                      <w:r w:rsidRPr="0024394B">
                        <w:fldChar w:fldCharType="begin"/>
                      </w:r>
                      <w:r w:rsidRPr="0024394B">
                        <w:instrText xml:space="preserve"> USERPROPERTY WorkCity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[City]</w:instrText>
                      </w:r>
                      <w:r w:rsidRPr="0024394B">
                        <w:fldChar w:fldCharType="end"/>
                      </w:r>
                      <w:r w:rsidRPr="0024394B">
                        <w:instrText xml:space="preserve"> \* MERGEFORMAT</w:instrText>
                      </w:r>
                      <w:r w:rsidRPr="0024394B">
                        <w:fldChar w:fldCharType="separate"/>
                      </w:r>
                      <w:r w:rsidRPr="0024394B">
                        <w:t>[City]</w:t>
                      </w:r>
                      <w:r w:rsidRPr="0024394B">
                        <w:fldChar w:fldCharType="end"/>
                      </w:r>
                      <w:r w:rsidRPr="0024394B">
                        <w:t xml:space="preserve">, </w:t>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WorkState </w:instrText>
                      </w:r>
                      <w:r w:rsidRPr="0024394B">
                        <w:fldChar w:fldCharType="end"/>
                      </w:r>
                      <w:r w:rsidRPr="0024394B">
                        <w:instrText xml:space="preserve">="" "[State]"  </w:instrText>
                      </w:r>
                      <w:r w:rsidRPr="0024394B">
                        <w:fldChar w:fldCharType="begin"/>
                      </w:r>
                      <w:r w:rsidRPr="0024394B">
                        <w:instrText xml:space="preserve"> USERPROPERTY WorkState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[State]</w:instrText>
                      </w:r>
                      <w:r w:rsidRPr="0024394B">
                        <w:fldChar w:fldCharType="end"/>
                      </w:r>
                      <w:r w:rsidRPr="0024394B">
                        <w:instrText xml:space="preserve"> \* MERGEFORMAT</w:instrText>
                      </w:r>
                      <w:r w:rsidRPr="0024394B">
                        <w:fldChar w:fldCharType="separate"/>
                      </w:r>
                      <w:r w:rsidRPr="0024394B">
                        <w:t>[State]</w:t>
                      </w:r>
                      <w:r w:rsidRPr="0024394B">
                        <w:fldChar w:fldCharType="end"/>
                      </w:r>
                      <w:r w:rsidRPr="0024394B">
                        <w:fldChar w:fldCharType="begin"/>
                      </w:r>
                      <w:r w:rsidRPr="0024394B">
                        <w:instrText xml:space="preserve"> PLACEHOLDER </w:instrText>
                      </w:r>
                      <w:r w:rsidRPr="0024394B">
                        <w:fldChar w:fldCharType="begin"/>
                      </w:r>
                      <w:r w:rsidRPr="0024394B">
                        <w:instrText xml:space="preserve"> IF </w:instrText>
                      </w:r>
                      <w:r w:rsidRPr="0024394B">
                        <w:fldChar w:fldCharType="begin"/>
                      </w:r>
                      <w:r w:rsidRPr="0024394B">
                        <w:instrText xml:space="preserve"> USERPROPERTY WorkZip </w:instrText>
                      </w:r>
                      <w:r w:rsidRPr="0024394B">
                        <w:fldChar w:fldCharType="end"/>
                      </w:r>
                      <w:r w:rsidRPr="0024394B">
                        <w:instrText xml:space="preserve">="" "[Postal Code]" </w:instrText>
                      </w:r>
                      <w:r w:rsidRPr="0024394B">
                        <w:fldChar w:fldCharType="begin"/>
                      </w:r>
                      <w:r w:rsidRPr="0024394B">
                        <w:instrText xml:space="preserve"> USERPROPERTY WorkZip </w:instrText>
                      </w:r>
                      <w:r w:rsidRPr="0024394B">
                        <w:fldChar w:fldCharType="separate"/>
                      </w:r>
                      <w:r w:rsidRPr="0024394B">
                        <w:instrText>Error! Bookmark not defined.</w:instrText>
                      </w:r>
                      <w:r w:rsidRPr="0024394B">
                        <w:fldChar w:fldCharType="end"/>
                      </w:r>
                      <w:r w:rsidRPr="0024394B">
                        <w:fldChar w:fldCharType="separate"/>
                      </w:r>
                      <w:r w:rsidRPr="0024394B">
                        <w:rPr>
                          <w:noProof/>
                        </w:rPr>
                        <w:instrText>[Postal Code]</w:instrText>
                      </w:r>
                      <w:r w:rsidRPr="0024394B">
                        <w:fldChar w:fldCharType="end"/>
                      </w:r>
                      <w:r w:rsidRPr="0024394B">
                        <w:instrText xml:space="preserve"> \* MERGEFORMAT</w:instrText>
                      </w:r>
                      <w:r w:rsidRPr="0024394B">
                        <w:fldChar w:fldCharType="separate"/>
                      </w:r>
                      <w:r w:rsidRPr="0024394B">
                        <w:t>[Postal Code]</w:t>
                      </w:r>
                      <w:r w:rsidRPr="0024394B">
                        <w:fldChar w:fldCharType="end"/>
                      </w:r>
                    </w:p>
                  </w:txbxContent>
                </v:textbox>
                <w10:wrap type="through" anchorx="page" anchory="page"/>
              </v:shape>
            </w:pict>
          </mc:Fallback>
        </mc:AlternateContent>
      </w:r>
      <w:r w:rsidR="005255C9">
        <w:rPr>
          <w:noProof/>
        </w:rPr>
        <mc:AlternateContent>
          <mc:Choice Requires="wps">
            <w:drawing>
              <wp:anchor distT="0" distB="0" distL="114300" distR="114300" simplePos="0" relativeHeight="251658354" behindDoc="0" locked="0" layoutInCell="1" allowOverlap="1" wp14:anchorId="65CAAF66" wp14:editId="2BB7CBA0">
                <wp:simplePos x="0" y="0"/>
                <wp:positionH relativeFrom="page">
                  <wp:posOffset>2921000</wp:posOffset>
                </wp:positionH>
                <wp:positionV relativeFrom="page">
                  <wp:posOffset>6819900</wp:posOffset>
                </wp:positionV>
                <wp:extent cx="3657600" cy="1143000"/>
                <wp:effectExtent l="0" t="0" r="0" b="0"/>
                <wp:wrapTight wrapText="bothSides">
                  <wp:wrapPolygon edited="0">
                    <wp:start x="0" y="0"/>
                    <wp:lineTo x="21600" y="0"/>
                    <wp:lineTo x="21600" y="21600"/>
                    <wp:lineTo x="0" y="21600"/>
                    <wp:lineTo x="0" y="0"/>
                  </wp:wrapPolygon>
                </wp:wrapTight>
                <wp:docPr id="33"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5BCC0B9A" w14:textId="77777777" w:rsidR="00235500" w:rsidRPr="00CA47DA" w:rsidRDefault="00235500" w:rsidP="0041207C">
                            <w:pPr>
                              <w:pStyle w:val="BodyText"/>
                            </w:pPr>
                            <w:r>
                              <w:t>Address Line 1</w:t>
                            </w:r>
                            <w:r>
                              <w:br/>
                              <w:t>Address Line 2</w:t>
                            </w:r>
                            <w:r>
                              <w:br/>
                              <w:t>Address Line 3</w:t>
                            </w:r>
                            <w:r>
                              <w:br/>
                              <w:t>Address Line 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78" type="#_x0000_t202" style="position:absolute;margin-left:230pt;margin-top:537pt;width:4in;height:90pt;z-index:25165835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" filled="f" stroked="f">
                <v:stroke o:forcedash="t"/>
                <v:textbox inset=",0,,0">
                  <w:txbxContent>
                    <w:p w14:paraId="5BCC0B9A" w14:textId="77777777" w:rsidR="00235500" w:rsidRPr="00CA47DA" w:rsidRDefault="00235500" w:rsidP="0041207C">
                      <w:pPr>
                        <w:pStyle w:val="BodyText"/>
                      </w:pPr>
                      <w:r>
                        <w:t>Address Line 1</w:t>
                      </w:r>
                      <w:r>
                        <w:br/>
                        <w:t>Address Line 2</w:t>
                      </w:r>
                      <w:r>
                        <w:br/>
                        <w:t>Address Line 3</w:t>
                      </w:r>
                      <w:r>
                        <w:br/>
                        <w:t>Address Line 4</w:t>
                      </w:r>
                    </w:p>
                  </w:txbxContent>
                </v:textbox>
                <w10:wrap type="tight" anchorx="page" anchory="page"/>
              </v:shape>
            </w:pict>
          </mc:Fallback>
        </mc:AlternateContent>
      </w:r>
      <w:r w:rsidR="005255C9">
        <w:rPr>
          <w:noProof/>
        </w:rPr>
        <mc:AlternateContent>
          <mc:Choice Requires="wps">
            <w:drawing>
              <wp:anchor distT="0" distB="0" distL="114300" distR="114300" simplePos="0" relativeHeight="251658353" behindDoc="0" locked="0" layoutInCell="0" allowOverlap="1" wp14:anchorId="450B7E5C" wp14:editId="64FB62F7">
                <wp:simplePos x="0" y="0"/>
                <wp:positionH relativeFrom="page">
                  <wp:posOffset>2921000</wp:posOffset>
                </wp:positionH>
                <wp:positionV relativeFrom="page">
                  <wp:posOffset>6515100</wp:posOffset>
                </wp:positionV>
                <wp:extent cx="3657600" cy="274320"/>
                <wp:effectExtent l="0" t="0" r="0" b="5080"/>
                <wp:wrapTight wrapText="bothSides">
                  <wp:wrapPolygon edited="0">
                    <wp:start x="0" y="0"/>
                    <wp:lineTo x="21600" y="0"/>
                    <wp:lineTo x="21600" y="21600"/>
                    <wp:lineTo x="0" y="21600"/>
                    <wp:lineTo x="0" y="0"/>
                  </wp:wrapPolygon>
                </wp:wrapTight>
                <wp:docPr id="3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3D401893" w14:textId="77777777" w:rsidR="00235500" w:rsidRPr="00CA47DA" w:rsidRDefault="00235500" w:rsidP="0041207C">
                            <w:pPr>
                              <w:pStyle w:val="Mailer"/>
                            </w:pPr>
                            <w:r>
                              <w:t>[Recipient]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79" type="#_x0000_t202" style="position:absolute;margin-left:230pt;margin-top:513pt;width:4in;height:21.6pt;z-index:25165835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" o:allowincell="f" filled="f" stroked="f">
                <v:stroke o:forcedash="t"/>
                <v:textbox inset=",0,,0">
                  <w:txbxContent>
                    <w:p w14:paraId="3D401893" w14:textId="77777777" w:rsidR="00235500" w:rsidRPr="00CA47DA" w:rsidRDefault="00235500" w:rsidP="0041207C">
                      <w:pPr>
                        <w:pStyle w:val="Mailer"/>
                      </w:pPr>
                      <w:r>
                        <w:t>[Recipient]</w:t>
                      </w:r>
                    </w:p>
                  </w:txbxContent>
                </v:textbox>
                <w10:wrap type="tight" anchorx="page" anchory="page"/>
              </v:shape>
            </w:pict>
          </mc:Fallback>
        </mc:AlternateContent>
      </w:r>
    </w:p>
    <w:sectPr w:rsidR="0041207C" w:rsidSect="0041207C">
      <w:headerReference w:type="default" r:id="rId31"/>
      <w:footerReference w:type="default" r:id="rId32"/>
      <w:headerReference w:type="first" r:id="rId33"/>
      <w:pgSz w:w="12240" w:h="15840"/>
      <w:pgMar w:top="576" w:right="576" w:bottom="576" w:left="576" w:header="576" w:footer="576"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646A9B" w14:textId="77777777" w:rsidR="004A349A" w:rsidRDefault="004A349A">
      <w:r>
        <w:separator/>
      </w:r>
    </w:p>
  </w:endnote>
  <w:endnote w:type="continuationSeparator" w:id="0">
    <w:p w14:paraId="1C221743" w14:textId="77777777" w:rsidR="004A349A" w:rsidRDefault="004A3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Ｐ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358E46" w14:textId="77777777" w:rsidR="00235500" w:rsidRDefault="00235500">
    <w:pPr>
      <w:pStyle w:val="Footer"/>
    </w:pPr>
    <w:r>
      <w:rPr>
        <w:noProof/>
      </w:rPr>
      <mc:AlternateContent>
        <mc:Choice Requires="wps">
          <w:drawing>
            <wp:anchor distT="0" distB="0" distL="114300" distR="114300" simplePos="0" relativeHeight="251658265" behindDoc="0" locked="0" layoutInCell="1" allowOverlap="1" wp14:anchorId="0CFD4C26" wp14:editId="6C5EF6F0">
              <wp:simplePos x="0" y="0"/>
              <wp:positionH relativeFrom="page">
                <wp:posOffset>3606800</wp:posOffset>
              </wp:positionH>
              <wp:positionV relativeFrom="page">
                <wp:posOffset>9743440</wp:posOffset>
              </wp:positionV>
              <wp:extent cx="558800" cy="213360"/>
              <wp:effectExtent l="0" t="2540" r="0" b="0"/>
              <wp:wrapTight wrapText="bothSides">
                <wp:wrapPolygon edited="0">
                  <wp:start x="0" y="0"/>
                  <wp:lineTo x="21600" y="0"/>
                  <wp:lineTo x="21600" y="21600"/>
                  <wp:lineTo x="0" y="21600"/>
                  <wp:lineTo x="0" y="0"/>
                </wp:wrapPolygon>
              </wp:wrapTight>
              <wp:docPr id="2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C572A759-6A51-4108-AA02-DFA0A04FC94B}">
                          <ma14:wrappingTextBoxFlag xmlns:ma14="http://schemas.microsoft.com/office/mac/drawingml/2011/main" val="1"/>
                        </a:ext>
                      </a:extLst>
                    </wps:spPr>
                    <wps:txbx>
                      <w:txbxContent>
                        <w:p w14:paraId="536EF19A" w14:textId="77777777" w:rsidR="00235500" w:rsidRDefault="00235500" w:rsidP="0041207C">
                          <w:pPr>
                            <w:pStyle w:val="Page"/>
                          </w:pPr>
                          <w:r>
                            <w:fldChar w:fldCharType="begin"/>
                          </w:r>
                          <w:r>
                            <w:instrText xml:space="preserve"> page </w:instrText>
                          </w:r>
                          <w:r>
                            <w:fldChar w:fldCharType="separate"/>
                          </w:r>
                          <w:r w:rsidR="004A349A">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_x0000_s1082" type="#_x0000_t202" style="position:absolute;margin-left:284pt;margin-top:767.2pt;width:44pt;height:16.8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" mv:complextextbox="1" filled="f" stroked="f">
              <v:textbox inset="0,0,0,0">
                <w:txbxContent>
                  <w:p w14:paraId="536EF19A" w14:textId="77777777" w:rsidR="00235500" w:rsidRDefault="00235500" w:rsidP="0041207C">
                    <w:pPr>
                      <w:pStyle w:val="Page"/>
                    </w:pPr>
                    <w:r>
                      <w:fldChar w:fldCharType="begin"/>
                    </w:r>
                    <w:r>
                      <w:instrText xml:space="preserve"> page </w:instrText>
                    </w:r>
                    <w:r>
                      <w:fldChar w:fldCharType="separate"/>
                    </w:r>
                    <w:r w:rsidR="004A349A">
                      <w:t>4</w:t>
                    </w:r>
                    <w: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6B064" w14:textId="77777777" w:rsidR="00235500" w:rsidRDefault="0023550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277545" w14:textId="77777777" w:rsidR="004A349A" w:rsidRDefault="004A349A">
      <w:r>
        <w:separator/>
      </w:r>
    </w:p>
  </w:footnote>
  <w:footnote w:type="continuationSeparator" w:id="0">
    <w:p w14:paraId="0D657F77" w14:textId="77777777" w:rsidR="004A349A" w:rsidRDefault="004A349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26A88" w14:textId="77777777" w:rsidR="00235500" w:rsidRDefault="00235500">
    <w:pPr>
      <w:pStyle w:val="Header"/>
    </w:pPr>
    <w:r>
      <w:rPr>
        <w:noProof/>
      </w:rPr>
      <mc:AlternateContent>
        <mc:Choice Requires="wpg">
          <w:drawing>
            <wp:anchor distT="0" distB="0" distL="114300" distR="114300" simplePos="0" relativeHeight="251658269" behindDoc="0" locked="0" layoutInCell="1" allowOverlap="1" wp14:anchorId="429F7208" wp14:editId="79E67DDC">
              <wp:simplePos x="0" y="0"/>
              <wp:positionH relativeFrom="page">
                <wp:posOffset>365760</wp:posOffset>
              </wp:positionH>
              <wp:positionV relativeFrom="page">
                <wp:posOffset>365760</wp:posOffset>
              </wp:positionV>
              <wp:extent cx="7040880" cy="9326880"/>
              <wp:effectExtent l="0" t="0" r="10160" b="10160"/>
              <wp:wrapTight wrapText="bothSides">
                <wp:wrapPolygon edited="0">
                  <wp:start x="-29" y="0"/>
                  <wp:lineTo x="-29" y="21576"/>
                  <wp:lineTo x="21658" y="21576"/>
                  <wp:lineTo x="21658" y="0"/>
                  <wp:lineTo x="-29" y="0"/>
                </wp:wrapPolygon>
              </wp:wrapTight>
              <wp:docPr id="26"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0880" cy="9326880"/>
                        <a:chOff x="576" y="576"/>
                        <a:chExt cx="11088" cy="14688"/>
                      </a:xfrm>
                    </wpg:grpSpPr>
                    <wps:wsp>
                      <wps:cNvPr id="27" name="Line 22"/>
                      <wps:cNvCnPr/>
                      <wps:spPr bwMode="auto">
                        <a:xfrm>
                          <a:off x="576" y="1180"/>
                          <a:ext cx="11088" cy="0"/>
                        </a:xfrm>
                        <a:prstGeom prst="line">
                          <a:avLst/>
                        </a:prstGeom>
                        <a:noFill/>
                        <a:ln w="12700">
                          <a:solidFill>
                            <a:schemeClr val="tx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wps:wsp>
                      <wps:cNvPr id="28" name="Rectangle 37"/>
                      <wps:cNvSpPr>
                        <a:spLocks noChangeArrowheads="1"/>
                      </wps:cNvSpPr>
                      <wps:spPr bwMode="auto">
                        <a:xfrm>
                          <a:off x="576" y="576"/>
                          <a:ext cx="11088" cy="14688"/>
                        </a:xfrm>
                        <a:prstGeom prst="rect">
                          <a:avLst/>
                        </a:prstGeom>
                        <a:noFill/>
                        <a:ln w="12700">
                          <a:solidFill>
                            <a:schemeClr val="tx2">
                              <a:lumMod val="100000"/>
                              <a:lumOff val="0"/>
                            </a:schemeClr>
                          </a:solidFill>
                          <a:miter lim="800000"/>
                          <a:headEnd/>
                          <a:tailEnd/>
                        </a:ln>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 o:spid="_x0000_s1026" style="position:absolute;margin-left:28.8pt;margin-top:28.8pt;width:554.4pt;height:734.4pt;z-index:251658269;mso-position-horizontal-relative:page;mso-position-vertical-relative:page" coordorigin="576,576" coordsize="11088,146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">
              <v:line id="Line 22" o:spid="_x0000_s1027" style="position:absolute;visibility:visible;mso-wrap-style:square" from="576,1180" to="11664,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lP4MIAAADbAAAADwAAAGRycy9kb3ducmV2LnhtbESPUWvCQBCE3wv+h2OFvtWLoViJniJC&#10;QWhBjPZ9m1uTYG4v3G01/fc9QejjMDPfMMv14Dp1pRBbzwamkwwUceVty7WB0/H9ZQ4qCrLFzjMZ&#10;+KUI69XoaYmF9Tc+0LWUWiUIxwINNCJ9oXWsGnIYJ74nTt7ZB4eSZKi1DXhLcNfpPMtm2mHLaaHB&#10;nrYNVZfyxxl4zWff+caX+8/jLshXK90HzqfGPI+HzQKU0CD/4Ud7Zw3kb3D/kn6AXv0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0lP4MIAAADbAAAADwAAAAAAAAAAAAAA&#10;AAChAgAAZHJzL2Rvd25yZXYueG1sUEsFBgAAAAAEAAQA+QAAAJADAAAAAA==&#10;" strokecolor="#11a5bb [3215]" strokeweight="1pt">
                <v:shadow opacity="22938f" mv:blur="38100f" offset="0,2pt"/>
              </v:line>
              <v:rect id="Rectangle 37" o:spid="_x0000_s1028" style="position:absolute;left:576;top:576;width:11088;height:146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dl8wQAA&#10;ANsAAAAPAAAAZHJzL2Rvd25yZXYueG1sRE/Pa8IwFL4L/g/hCbtpaoXNVaOo4CYDD3aDXR/Ns6k2&#10;L7XJtP73y0Hw+PH9ni87W4srtb5yrGA8SkAQF05XXCr4+d4OpyB8QNZYOyYFd/KwXPR7c8y0u/GB&#10;rnkoRQxhn6ECE0KTSekLQxb9yDXEkTu61mKIsC2lbvEWw20t0yR5lRYrjg0GG9oYKs75n1UwOe2x&#10;+fxavd/NLl2nbxJ/P+qLUi+DbjUDEagLT/HDvdMK0jg2fok/QC7+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D3ZfMEAAADbAAAADwAAAAAAAAAAAAAAAACXAgAAZHJzL2Rvd25y&#10;ZXYueG1sUEsFBgAAAAAEAAQA9QAAAIUDAAAAAA==&#10;" filled="f" fillcolor="#9bc1ff" strokecolor="#11a5bb [3215]" strokeweight="1pt">
                <v:fill color2="#3f80cd" focus="100%" type="gradient">
                  <o:fill v:ext="view" type="gradientUnscaled"/>
                </v:fill>
                <v:shadow opacity="22938f" mv:blur="38100f" offset="0,2pt"/>
                <v:textbox inset=",7.2pt,,7.2pt"/>
              </v:rect>
              <w10:wrap type="tight" anchorx="page" anchory="page"/>
            </v:group>
          </w:pict>
        </mc:Fallback>
      </mc:AlternateContent>
    </w:r>
    <w:r>
      <w:rPr>
        <w:noProof/>
      </w:rPr>
      <mc:AlternateContent>
        <mc:Choice Requires="wps">
          <w:drawing>
            <wp:anchor distT="0" distB="0" distL="114300" distR="114300" simplePos="0" relativeHeight="251658274" behindDoc="0" locked="0" layoutInCell="1" allowOverlap="1" wp14:anchorId="1A7762C6" wp14:editId="71151786">
              <wp:simplePos x="0" y="0"/>
              <wp:positionH relativeFrom="page">
                <wp:posOffset>548640</wp:posOffset>
              </wp:positionH>
              <wp:positionV relativeFrom="page">
                <wp:posOffset>466090</wp:posOffset>
              </wp:positionV>
              <wp:extent cx="3337560" cy="190500"/>
              <wp:effectExtent l="2540" t="0" r="0" b="3810"/>
              <wp:wrapNone/>
              <wp:docPr id="2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70228780" w14:textId="77777777" w:rsidR="00235500" w:rsidRDefault="00235500" w:rsidP="0041207C">
                          <w:pPr>
                            <w:pStyle w:val="Header"/>
                          </w:pPr>
                          <w:r>
                            <w:t>The Lorem Ipsums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3" o:spid="_x0000_s1080" type="#_x0000_t202" style="position:absolute;margin-left:43.2pt;margin-top:36.7pt;width:262.8pt;height:15pt;z-index:25165827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" filled="f" stroked="f">
              <v:stroke o:forcedash="t"/>
              <v:textbox inset=",0,,0">
                <w:txbxContent>
                  <w:p w14:paraId="70228780" w14:textId="77777777" w:rsidR="00235500" w:rsidRDefault="00235500" w:rsidP="0041207C">
                    <w:pPr>
                      <w:pStyle w:val="Header"/>
                    </w:pPr>
                    <w:r>
                      <w:t>The Lorem Ipsums</w:t>
                    </w:r>
                  </w:p>
                </w:txbxContent>
              </v:textbox>
              <w10:wrap anchorx="page" anchory="page"/>
            </v:shape>
          </w:pict>
        </mc:Fallback>
      </mc:AlternateContent>
    </w:r>
    <w:r>
      <w:rPr>
        <w:noProof/>
      </w:rPr>
      <mc:AlternateContent>
        <mc:Choice Requires="wps">
          <w:drawing>
            <wp:anchor distT="0" distB="0" distL="114300" distR="114300" simplePos="0" relativeHeight="251658275" behindDoc="0" locked="0" layoutInCell="1" allowOverlap="1" wp14:anchorId="51346877" wp14:editId="62986F93">
              <wp:simplePos x="0" y="0"/>
              <wp:positionH relativeFrom="page">
                <wp:posOffset>4028440</wp:posOffset>
              </wp:positionH>
              <wp:positionV relativeFrom="page">
                <wp:posOffset>466090</wp:posOffset>
              </wp:positionV>
              <wp:extent cx="3200400" cy="190500"/>
              <wp:effectExtent l="0" t="0" r="0" b="1270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val="1"/>
                        </a:ext>
                      </a:extLst>
                    </wps:spPr>
                    <wps:txbx>
                      <w:txbxContent>
                        <w:p w14:paraId="79C7B5EF" w14:textId="77777777" w:rsidR="00235500" w:rsidRDefault="00235500" w:rsidP="0041207C">
                          <w:pPr>
                            <w:pStyle w:val="Header-Right"/>
                          </w:pPr>
                          <w:r>
                            <w:t>Summer 2016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81" type="#_x0000_t202" style="position:absolute;margin-left:317.2pt;margin-top:36.7pt;width:252pt;height:15pt;z-index:25165827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" filled="f" stroked="f">
              <v:stroke o:forcedash="t"/>
              <v:textbox inset=",0,,0">
                <w:txbxContent>
                  <w:p w14:paraId="79C7B5EF" w14:textId="77777777" w:rsidR="00235500" w:rsidRDefault="00235500" w:rsidP="0041207C">
                    <w:pPr>
                      <w:pStyle w:val="Header-Right"/>
                    </w:pPr>
                    <w:r>
                      <w:t>Summer 2016</w:t>
                    </w: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87172" w14:textId="77777777" w:rsidR="00235500" w:rsidRDefault="00235500">
    <w:pPr>
      <w:pStyle w:val="Header"/>
    </w:pPr>
    <w:r>
      <w:rPr>
        <w:noProof/>
      </w:rPr>
      <mc:AlternateContent>
        <mc:Choice Requires="wps">
          <w:drawing>
            <wp:anchor distT="0" distB="0" distL="114300" distR="114300" simplePos="0" relativeHeight="251658210" behindDoc="0" locked="0" layoutInCell="1" allowOverlap="1" wp14:anchorId="12344AAE" wp14:editId="7B21A17E">
              <wp:simplePos x="5486400" y="8229600"/>
              <wp:positionH relativeFrom="page">
                <wp:posOffset>381000</wp:posOffset>
              </wp:positionH>
              <wp:positionV relativeFrom="page">
                <wp:posOffset>381000</wp:posOffset>
              </wp:positionV>
              <wp:extent cx="7022465" cy="3302000"/>
              <wp:effectExtent l="0" t="0" r="13335" b="0"/>
              <wp:wrapNone/>
              <wp:docPr id="212" name="Rectangle 212"/>
              <wp:cNvGraphicFramePr/>
              <a:graphic xmlns:a="http://schemas.openxmlformats.org/drawingml/2006/main">
                <a:graphicData uri="http://schemas.microsoft.com/office/word/2010/wordprocessingShape">
                  <wps:wsp>
                    <wps:cNvSpPr/>
                    <wps:spPr>
                      <a:xfrm>
                        <a:off x="0" y="0"/>
                        <a:ext cx="7022465" cy="3302000"/>
                      </a:xfrm>
                      <a:prstGeom prst="rect">
                        <a:avLst/>
                      </a:prstGeom>
                      <a:gradFill>
                        <a:gsLst>
                          <a:gs pos="0">
                            <a:schemeClr val="tx2"/>
                          </a:gs>
                          <a:gs pos="100000">
                            <a:schemeClr val="bg1"/>
                          </a:gs>
                        </a:gsLst>
                        <a:lin ang="5400000" scaled="0"/>
                      </a:gra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 o:spid="_x0000_s1026" style="position:absolute;margin-left:30pt;margin-top:30pt;width:552.95pt;height:260pt;z-index:25165821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" fillcolor="#11a5bb [3215]" stroked="f">
              <v:fill color2="white [3212]" rotate="t" focus="100%" type="gradient">
                <o:fill v:ext="view" type="gradientUnscaled"/>
              </v:fill>
              <w10:wrap anchorx="page" anchory="page"/>
            </v:rect>
          </w:pict>
        </mc:Fallback>
      </mc:AlternateContent>
    </w:r>
    <w:r>
      <w:rPr>
        <w:noProof/>
      </w:rPr>
      <mc:AlternateContent>
        <mc:Choice Requires="wps">
          <w:drawing>
            <wp:anchor distT="0" distB="0" distL="114300" distR="114300" simplePos="0" relativeHeight="251658273" behindDoc="0" locked="0" layoutInCell="1" allowOverlap="1" wp14:anchorId="543D4606" wp14:editId="4DB439B5">
              <wp:simplePos x="0" y="0"/>
              <wp:positionH relativeFrom="page">
                <wp:posOffset>365125</wp:posOffset>
              </wp:positionH>
              <wp:positionV relativeFrom="page">
                <wp:posOffset>3208655</wp:posOffset>
              </wp:positionV>
              <wp:extent cx="2386330" cy="6483985"/>
              <wp:effectExtent l="0" t="0" r="29845" b="22860"/>
              <wp:wrapTight wrapText="bothSides">
                <wp:wrapPolygon edited="0">
                  <wp:start x="4730" y="855"/>
                  <wp:lineTo x="3012" y="886"/>
                  <wp:lineTo x="-80" y="1204"/>
                  <wp:lineTo x="-80" y="21537"/>
                  <wp:lineTo x="21600" y="21537"/>
                  <wp:lineTo x="21680" y="1457"/>
                  <wp:lineTo x="12559" y="1267"/>
                  <wp:lineTo x="8432" y="886"/>
                  <wp:lineTo x="7225" y="855"/>
                  <wp:lineTo x="4730" y="855"/>
                </wp:wrapPolygon>
              </wp:wrapTight>
              <wp:docPr id="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86330" cy="6483985"/>
                      </a:xfrm>
                      <a:custGeom>
                        <a:avLst/>
                        <a:gdLst>
                          <a:gd name="T0" fmla="*/ 30 w 3758"/>
                          <a:gd name="T1" fmla="*/ 578 h 10211"/>
                          <a:gd name="T2" fmla="*/ 3758 w 3758"/>
                          <a:gd name="T3" fmla="*/ 698 h 10211"/>
                          <a:gd name="T4" fmla="*/ 3731 w 3758"/>
                          <a:gd name="T5" fmla="*/ 10211 h 10211"/>
                          <a:gd name="T6" fmla="*/ 1 w 3758"/>
                          <a:gd name="T7" fmla="*/ 10211 h 10211"/>
                          <a:gd name="T8" fmla="*/ 30 w 3758"/>
                          <a:gd name="T9" fmla="*/ 578 h 10211"/>
                        </a:gdLst>
                        <a:ahLst/>
                        <a:cxnLst>
                          <a:cxn ang="0">
                            <a:pos x="T0" y="T1"/>
                          </a:cxn>
                          <a:cxn ang="0">
                            <a:pos x="T2" y="T3"/>
                          </a:cxn>
                          <a:cxn ang="0">
                            <a:pos x="T4" y="T5"/>
                          </a:cxn>
                          <a:cxn ang="0">
                            <a:pos x="T6" y="T7"/>
                          </a:cxn>
                          <a:cxn ang="0">
                            <a:pos x="T8" y="T9"/>
                          </a:cxn>
                        </a:cxnLst>
                        <a:rect l="0" t="0" r="r" b="b"/>
                        <a:pathLst>
                          <a:path w="3758" h="10211">
                            <a:moveTo>
                              <a:pt x="30" y="578"/>
                            </a:moveTo>
                            <a:cubicBezTo>
                              <a:pt x="1945" y="0"/>
                              <a:pt x="2065" y="1120"/>
                              <a:pt x="3758" y="698"/>
                            </a:cubicBezTo>
                            <a:cubicBezTo>
                              <a:pt x="3758" y="5515"/>
                              <a:pt x="3731" y="10211"/>
                              <a:pt x="3731" y="10211"/>
                            </a:cubicBezTo>
                            <a:lnTo>
                              <a:pt x="1" y="10211"/>
                            </a:lnTo>
                            <a:cubicBezTo>
                              <a:pt x="1" y="10211"/>
                              <a:pt x="0" y="2177"/>
                              <a:pt x="30" y="578"/>
                            </a:cubicBezTo>
                            <a:close/>
                          </a:path>
                        </a:pathLst>
                      </a:custGeom>
                      <a:gradFill rotWithShape="1">
                        <a:gsLst>
                          <a:gs pos="0">
                            <a:schemeClr val="accent4">
                              <a:lumMod val="100000"/>
                              <a:lumOff val="0"/>
                            </a:schemeClr>
                          </a:gs>
                          <a:gs pos="100000">
                            <a:srgbClr val="FFFFFF"/>
                          </a:gs>
                        </a:gsLst>
                        <a:lin ang="5400000" scaled="1"/>
                      </a:gradFill>
                      <a:ln>
                        <a:noFill/>
                      </a:ln>
                      <a:effectLst/>
                      <a:extLst>
                        <a:ext uri="{91240B29-F687-4f45-9708-019B960494DF}">
                          <a14:hiddenLine xmlns:a14="http://schemas.microsoft.com/office/drawing/2010/main" w="44450">
                            <a:solidFill>
                              <a:srgbClr val="4A7EBB"/>
                            </a:solidFill>
                            <a:round/>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8" o:spid="_x0000_s1026" style="position:absolute;margin-left:28.75pt;margin-top:252.65pt;width:187.9pt;height:510.55pt;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3758,102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" path="m30,578c1945,,2065,1120,3758,698,3758,5515,3731,10211,3731,10211l1,10211c1,10211,,2177,30,578xe" fillcolor="#e4f8c8 [3207]" stroked="f" strokecolor="#4a7ebb" strokeweight="3.5pt">
              <v:fill rotate="t" focus="100%" type="gradient"/>
              <v:shadow opacity="22938f" mv:blur="38100f" offset="0,2pt"/>
              <v:path arrowok="t" o:connecttype="custom" o:connectlocs="19050,367030;2386330,443230;2369185,6483985;635,6483985;19050,367030" o:connectangles="0,0,0,0,0"/>
              <v:textbox inset=",7.2pt,,7.2pt"/>
              <w10:wrap type="tight" anchorx="page" anchory="page"/>
            </v:shape>
          </w:pict>
        </mc:Fallback>
      </mc:AlternateContent>
    </w:r>
    <w:r>
      <w:rPr>
        <w:noProof/>
      </w:rPr>
      <w:drawing>
        <wp:anchor distT="0" distB="0" distL="118745" distR="118745" simplePos="0" relativeHeight="251658212" behindDoc="0" locked="0" layoutInCell="1" allowOverlap="1" wp14:anchorId="1616B351" wp14:editId="7FE9E6BD">
          <wp:simplePos x="5486400" y="8229600"/>
          <wp:positionH relativeFrom="page">
            <wp:posOffset>365760</wp:posOffset>
          </wp:positionH>
          <wp:positionV relativeFrom="page">
            <wp:posOffset>365760</wp:posOffset>
          </wp:positionV>
          <wp:extent cx="7041827" cy="3440624"/>
          <wp:effectExtent l="25400" t="0" r="0" b="0"/>
          <wp:wrapNone/>
          <wp:docPr id="67" name="Picture 67" descr="::CoverAssetRev:SummerCover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verAssetRev:SummerCoverTop-R.png"/>
                  <pic:cNvPicPr>
                    <a:picLocks noChangeAspect="1" noChangeArrowheads="1"/>
                  </pic:cNvPicPr>
                </pic:nvPicPr>
                <pic:blipFill>
                  <a:blip r:embed="rId1"/>
                  <a:srcRect/>
                  <a:stretch>
                    <a:fillRect/>
                  </a:stretch>
                </pic:blipFill>
                <pic:spPr bwMode="auto">
                  <a:xfrm>
                    <a:off x="0" y="0"/>
                    <a:ext cx="7041827" cy="3440624"/>
                  </a:xfrm>
                  <a:prstGeom prst="rect">
                    <a:avLst/>
                  </a:prstGeom>
                  <a:noFill/>
                  <a:ln w="9525">
                    <a:noFill/>
                    <a:miter lim="800000"/>
                    <a:headEnd/>
                    <a:tailEnd/>
                  </a:ln>
                </pic:spPr>
              </pic:pic>
            </a:graphicData>
          </a:graphic>
        </wp:anchor>
      </w:drawing>
    </w:r>
    <w:r>
      <w:rPr>
        <w:noProof/>
      </w:rPr>
      <mc:AlternateContent>
        <mc:Choice Requires="wpg">
          <w:drawing>
            <wp:anchor distT="0" distB="0" distL="114300" distR="114300" simplePos="0" relativeHeight="251658246" behindDoc="0" locked="0" layoutInCell="1" allowOverlap="1" wp14:anchorId="4B45E954" wp14:editId="54152158">
              <wp:simplePos x="0" y="0"/>
              <wp:positionH relativeFrom="page">
                <wp:posOffset>548640</wp:posOffset>
              </wp:positionH>
              <wp:positionV relativeFrom="page">
                <wp:posOffset>548640</wp:posOffset>
              </wp:positionV>
              <wp:extent cx="6675120" cy="8961120"/>
              <wp:effectExtent l="2540" t="2540" r="15240" b="1524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8961120"/>
                        <a:chOff x="864" y="864"/>
                        <a:chExt cx="10512" cy="14112"/>
                      </a:xfrm>
                    </wpg:grpSpPr>
                    <wps:wsp>
                      <wps:cNvPr id="19" name="Rectangle 13"/>
                      <wps:cNvSpPr>
                        <a:spLocks noChangeArrowheads="1"/>
                      </wps:cNvSpPr>
                      <wps:spPr bwMode="auto">
                        <a:xfrm>
                          <a:off x="864" y="864"/>
                          <a:ext cx="10512" cy="14112"/>
                        </a:xfrm>
                        <a:prstGeom prst="rect">
                          <a:avLst/>
                        </a:prstGeom>
                        <a:noFill/>
                        <a:ln w="12700">
                          <a:solidFill>
                            <a:schemeClr val="bg1">
                              <a:lumMod val="100000"/>
                              <a:lumOff val="0"/>
                              <a:alpha val="39999"/>
                            </a:schemeClr>
                          </a:solidFill>
                          <a:miter lim="800000"/>
                          <a:headEnd/>
                          <a:tailEnd/>
                        </a:ln>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20" name="Line 15"/>
                      <wps:cNvCnPr/>
                      <wps:spPr bwMode="auto">
                        <a:xfrm>
                          <a:off x="864" y="1400"/>
                          <a:ext cx="10512" cy="0"/>
                        </a:xfrm>
                        <a:prstGeom prst="line">
                          <a:avLst/>
                        </a:prstGeom>
                        <a:noFill/>
                        <a:ln w="12700">
                          <a:solidFill>
                            <a:schemeClr val="bg1">
                              <a:lumMod val="100000"/>
                              <a:lumOff val="0"/>
                              <a:alpha val="39999"/>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8" o:spid="_x0000_s1026" style="position:absolute;margin-left:43.2pt;margin-top:43.2pt;width:525.6pt;height:705.6pt;z-index:251658246;mso-position-horizontal-relative:page;mso-position-vertical-relative:page" coordorigin="864,864" coordsize="10512,141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">
              <v:rect id="Rectangle 13" o:spid="_x0000_s1027" style="position:absolute;left:864;top:864;width:10512;height:1411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jIi5wgAA&#10;ANsAAAAPAAAAZHJzL2Rvd25yZXYueG1sRE9Na8JAEL0L/odlhN50Yw5Fo5sgYsFLSxt76HHIjtlo&#10;djZkV5P213cLBW/zeJ+zLUbbijv1vnGsYLlIQBBXTjdcK/g8vcxXIHxA1tg6JgXf5KHIp5MtZtoN&#10;/EH3MtQihrDPUIEJocuk9JUhi37hOuLInV1vMUTY11L3OMRw28o0SZ6lxYZjg8GO9oaqa3mzClYd&#10;HuTr8HW5jUdzKtO39/SnGpR6mo27DYhAY3iI/91HHeev4e+XeIDM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MiLnCAAAA2wAAAA8AAAAAAAAAAAAAAAAAlwIAAGRycy9kb3du&#10;cmV2LnhtbFBLBQYAAAAABAAEAPUAAACGAwAAAAA=&#10;" filled="f" fillcolor="#9bc1ff" strokecolor="white [3212]" strokeweight="1pt">
                <v:fill color2="#3f80cd" focus="100%" type="gradient">
                  <o:fill v:ext="view" type="gradientUnscaled"/>
                </v:fill>
                <v:stroke opacity="26214f"/>
                <v:shadow opacity="22938f" mv:blur="38100f" offset="0,2pt"/>
                <v:textbox inset=",7.2pt,,7.2pt"/>
              </v:rect>
              <v:line id="Line 15" o:spid="_x0000_s1028" style="position:absolute;visibility:visible;mso-wrap-style:square" from="864,1400" to="11376,1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HvhGMMAAADbAAAADwAAAGRycy9kb3ducmV2LnhtbERPz2vCMBS+D/wfwhO8DE3XwxjVKKIM&#10;VOZhuou3Z/Nsqs1LSWLt9tcvh8GOH9/v2aK3jejIh9qxgpdJBoK4dLrmSsHX8X38BiJEZI2NY1Lw&#10;TQEW88HTDAvtHvxJ3SFWIoVwKFCBibEtpAylIYth4lrixF2ctxgT9JXUHh8p3DYyz7JXabHm1GCw&#10;pZWh8na4WwVnn+edPO6ft2Zd/Xxc76f9dXdSajTsl1MQkfr4L/5zb7SCPK1PX9IPkP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x74RjDAAAA2wAAAA8AAAAAAAAAAAAA&#10;AAAAoQIAAGRycy9kb3ducmV2LnhtbFBLBQYAAAAABAAEAPkAAACRAwAAAAA=&#10;" strokecolor="white [3212]" strokeweight="1pt">
                <v:stroke opacity="26214f"/>
                <v:shadow opacity="22938f" mv:blur="38100f" offset="0,2pt"/>
              </v:line>
              <w10:wrap anchorx="page" anchory="page"/>
            </v:group>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93F7F" w14:textId="77777777" w:rsidR="00235500" w:rsidRDefault="00235500">
    <w:pPr>
      <w:pStyle w:val="Header"/>
    </w:pPr>
    <w:r>
      <w:rPr>
        <w:noProof/>
      </w:rPr>
      <mc:AlternateContent>
        <mc:Choice Requires="wps">
          <w:drawing>
            <wp:anchor distT="0" distB="0" distL="114300" distR="114300" simplePos="0" relativeHeight="251658214" behindDoc="0" locked="0" layoutInCell="1" allowOverlap="1" wp14:anchorId="49AD010A" wp14:editId="0D0DAED5">
              <wp:simplePos x="5486400" y="8229600"/>
              <wp:positionH relativeFrom="page">
                <wp:posOffset>374650</wp:posOffset>
              </wp:positionH>
              <wp:positionV relativeFrom="page">
                <wp:posOffset>374650</wp:posOffset>
              </wp:positionV>
              <wp:extent cx="7022592" cy="4169664"/>
              <wp:effectExtent l="0" t="0" r="13335" b="21590"/>
              <wp:wrapNone/>
              <wp:docPr id="211" name="Rectangle 211"/>
              <wp:cNvGraphicFramePr/>
              <a:graphic xmlns:a="http://schemas.openxmlformats.org/drawingml/2006/main">
                <a:graphicData uri="http://schemas.microsoft.com/office/word/2010/wordprocessingShape">
                  <wps:wsp>
                    <wps:cNvSpPr/>
                    <wps:spPr>
                      <a:xfrm>
                        <a:off x="0" y="0"/>
                        <a:ext cx="7022592" cy="4169664"/>
                      </a:xfrm>
                      <a:prstGeom prst="rect">
                        <a:avLst/>
                      </a:prstGeom>
                      <a:gradFill>
                        <a:gsLst>
                          <a:gs pos="0">
                            <a:schemeClr val="tx2"/>
                          </a:gs>
                          <a:gs pos="100000">
                            <a:schemeClr val="bg1"/>
                          </a:gs>
                        </a:gsLst>
                        <a:lin ang="5400000" scaled="0"/>
                      </a:gra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 o:spid="_x0000_s1026" style="position:absolute;margin-left:29.5pt;margin-top:29.5pt;width:552.95pt;height:328.3pt;z-index:25165821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" fillcolor="#11a5bb [3215]" stroked="f">
              <v:fill color2="white [3212]" rotate="t" focus="100%" type="gradient">
                <o:fill v:ext="view" type="gradientUnscaled"/>
              </v:fill>
              <w10:wrap anchorx="page" anchory="page"/>
            </v:rect>
          </w:pict>
        </mc:Fallback>
      </mc:AlternateContent>
    </w:r>
    <w:r>
      <w:rPr>
        <w:noProof/>
      </w:rPr>
      <mc:AlternateContent>
        <mc:Choice Requires="wpg">
          <w:drawing>
            <wp:anchor distT="0" distB="0" distL="114300" distR="114300" simplePos="0" relativeHeight="251658277" behindDoc="0" locked="0" layoutInCell="1" allowOverlap="1" wp14:anchorId="60F8DED2" wp14:editId="4688F608">
              <wp:simplePos x="0" y="0"/>
              <wp:positionH relativeFrom="page">
                <wp:posOffset>548640</wp:posOffset>
              </wp:positionH>
              <wp:positionV relativeFrom="page">
                <wp:posOffset>548640</wp:posOffset>
              </wp:positionV>
              <wp:extent cx="6675120" cy="4185920"/>
              <wp:effectExtent l="2540" t="2540" r="15240" b="15240"/>
              <wp:wrapTight wrapText="bothSides">
                <wp:wrapPolygon edited="0">
                  <wp:start x="-31" y="0"/>
                  <wp:lineTo x="-31" y="21551"/>
                  <wp:lineTo x="21662" y="21551"/>
                  <wp:lineTo x="21662" y="0"/>
                  <wp:lineTo x="-31" y="0"/>
                </wp:wrapPolygon>
              </wp:wrapTight>
              <wp:docPr id="7"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4185920"/>
                        <a:chOff x="864" y="864"/>
                        <a:chExt cx="10512" cy="6592"/>
                      </a:xfrm>
                    </wpg:grpSpPr>
                    <wps:wsp>
                      <wps:cNvPr id="9" name="Rectangle 29"/>
                      <wps:cNvSpPr>
                        <a:spLocks noChangeArrowheads="1"/>
                      </wps:cNvSpPr>
                      <wps:spPr bwMode="auto">
                        <a:xfrm>
                          <a:off x="864" y="864"/>
                          <a:ext cx="10512" cy="6592"/>
                        </a:xfrm>
                        <a:prstGeom prst="rect">
                          <a:avLst/>
                        </a:prstGeom>
                        <a:noFill/>
                        <a:ln w="12700">
                          <a:solidFill>
                            <a:schemeClr val="bg1">
                              <a:lumMod val="100000"/>
                              <a:lumOff val="0"/>
                              <a:alpha val="39999"/>
                            </a:schemeClr>
                          </a:solidFill>
                          <a:miter lim="800000"/>
                          <a:headEnd/>
                          <a:tailEnd/>
                        </a:ln>
                        <a:effectLst/>
                        <a:extLst>
                          <a:ext uri="{909E8E84-426E-40dd-AFC4-6F175D3DCCD1}">
                            <a14:hiddenFill xmlns:a14="http://schemas.microsoft.com/office/drawing/2010/main">
                              <a:gradFill rotWithShape="0">
                                <a:gsLst>
                                  <a:gs pos="0">
                                    <a:srgbClr val="9BC1FF"/>
                                  </a:gs>
                                  <a:gs pos="100000">
                                    <a:srgbClr val="3F80CD"/>
                                  </a:gs>
                                </a:gsLst>
                                <a:lin ang="5400000"/>
                              </a:grad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wps:wsp>
                      <wps:cNvPr id="14" name="Line 59"/>
                      <wps:cNvCnPr/>
                      <wps:spPr bwMode="auto">
                        <a:xfrm>
                          <a:off x="864" y="1440"/>
                          <a:ext cx="10512" cy="0"/>
                        </a:xfrm>
                        <a:prstGeom prst="line">
                          <a:avLst/>
                        </a:prstGeom>
                        <a:noFill/>
                        <a:ln w="12700">
                          <a:solidFill>
                            <a:schemeClr val="bg1">
                              <a:lumMod val="100000"/>
                              <a:lumOff val="0"/>
                              <a:alpha val="39999"/>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62" o:spid="_x0000_s1026" style="position:absolute;margin-left:43.2pt;margin-top:43.2pt;width:525.6pt;height:329.6pt;z-index:251658277;mso-position-horizontal-relative:page;mso-position-vertical-relative:page" coordorigin="864,864" coordsize="10512,659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">
              <v:rect id="Rectangle 29" o:spid="_x0000_s1027" style="position:absolute;left:864;top:864;width:10512;height:65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z3WgwwAA&#10;ANoAAAAPAAAAZHJzL2Rvd25yZXYueG1sRI9Ba8JAFITvgv9heUJvujGHotFNELHgpaWNPfT4yD6z&#10;0ezbkF1N2l/fLRQ8DjPzDbMtRtuKO/W+caxguUhAEFdON1wr+Dy9zFcgfEDW2DomBd/kocinky1m&#10;2g38Qfcy1CJC2GeowITQZVL6ypBFv3AdcfTOrrcYouxrqXscIty2Mk2SZ2mx4bhgsKO9oepa3qyC&#10;VYcH+Tp8XW7j0ZzK9O09/akGpZ5m424DItAYHuH/9lErWMPflXgDZP4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z3WgwwAAANoAAAAPAAAAAAAAAAAAAAAAAJcCAABkcnMvZG93&#10;bnJldi54bWxQSwUGAAAAAAQABAD1AAAAhwMAAAAA&#10;" filled="f" fillcolor="#9bc1ff" strokecolor="white [3212]" strokeweight="1pt">
                <v:fill color2="#3f80cd" focus="100%" type="gradient">
                  <o:fill v:ext="view" type="gradientUnscaled"/>
                </v:fill>
                <v:stroke opacity="26214f"/>
                <v:shadow opacity="22938f" mv:blur="38100f" offset="0,2pt"/>
                <v:textbox inset=",7.2pt,,7.2pt"/>
              </v:rect>
              <v:line id="Line 59" o:spid="_x0000_s1028" style="position:absolute;visibility:visible;mso-wrap-style:square" from="864,1440" to="11376,14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SwtpsQAAADbAAAADwAAAGRycy9kb3ducmV2LnhtbERPTUvDQBC9F/oflil4KWZjkCKxmyKK&#10;oNIebL30NmbHbGp2Nuxu09hf7woFb/N4n7NcjbYTA/nQOlZwk+UgiGunW24UfOyer+9AhIissXNM&#10;Cn4owKqaTpZYanfidxq2sREphEOJCkyMfSllqA1ZDJnriRP35bzFmKBvpPZ4SuG2k0WeL6TFllOD&#10;wZ4eDdXf26NV8OmLYpC7zfzVPDXn9eG43xze9kpdzcaHexCRxvgvvrhfdJp/C3+/pANk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LC2mxAAAANsAAAAPAAAAAAAAAAAA&#10;AAAAAKECAABkcnMvZG93bnJldi54bWxQSwUGAAAAAAQABAD5AAAAkgMAAAAA&#10;" strokecolor="white [3212]" strokeweight="1pt">
                <v:stroke opacity="26214f"/>
                <v:shadow opacity="22938f" mv:blur="38100f" offset="0,2pt"/>
              </v:line>
              <w10:wrap type="tight" anchorx="page" anchory="page"/>
            </v:group>
          </w:pict>
        </mc:Fallback>
      </mc:AlternateContent>
    </w:r>
    <w:r>
      <w:rPr>
        <w:noProof/>
      </w:rPr>
      <w:drawing>
        <wp:anchor distT="0" distB="0" distL="118745" distR="118745" simplePos="0" relativeHeight="251658216" behindDoc="0" locked="0" layoutInCell="1" allowOverlap="1" wp14:anchorId="0F535F49" wp14:editId="0C7B26D9">
          <wp:simplePos x="5486400" y="8229600"/>
          <wp:positionH relativeFrom="page">
            <wp:posOffset>368300</wp:posOffset>
          </wp:positionH>
          <wp:positionV relativeFrom="page">
            <wp:posOffset>358775</wp:posOffset>
          </wp:positionV>
          <wp:extent cx="7040880" cy="4207510"/>
          <wp:effectExtent l="0" t="0" r="20320" b="8890"/>
          <wp:wrapTight wrapText="bothSides">
            <wp:wrapPolygon edited="0">
              <wp:start x="0" y="0"/>
              <wp:lineTo x="0" y="3781"/>
              <wp:lineTo x="1558" y="4303"/>
              <wp:lineTo x="10831" y="6259"/>
              <wp:lineTo x="10831" y="14604"/>
              <wp:lineTo x="468" y="16560"/>
              <wp:lineTo x="0" y="16821"/>
              <wp:lineTo x="0" y="21515"/>
              <wp:lineTo x="3351" y="21515"/>
              <wp:lineTo x="18468" y="21515"/>
              <wp:lineTo x="21584" y="21515"/>
              <wp:lineTo x="21584" y="16821"/>
              <wp:lineTo x="21195" y="16560"/>
              <wp:lineTo x="10753" y="14604"/>
              <wp:lineTo x="10831" y="6259"/>
              <wp:lineTo x="21584" y="5216"/>
              <wp:lineTo x="21584" y="0"/>
              <wp:lineTo x="0" y="0"/>
            </wp:wrapPolygon>
          </wp:wrapTight>
          <wp:docPr id="8" name="Picture 8" descr=":Summer:Assets:SummerMailer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ummer:Assets:SummerMailerTop.png"/>
                  <pic:cNvPicPr>
                    <a:picLocks noChangeAspect="1" noChangeArrowheads="1"/>
                  </pic:cNvPicPr>
                </pic:nvPicPr>
                <pic:blipFill>
                  <a:blip r:embed="rId1"/>
                  <a:srcRect/>
                  <a:stretch>
                    <a:fillRect/>
                  </a:stretch>
                </pic:blipFill>
                <pic:spPr bwMode="auto">
                  <a:xfrm>
                    <a:off x="0" y="0"/>
                    <a:ext cx="7040880" cy="4207510"/>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0239C7" w14:textId="77777777" w:rsidR="00235500" w:rsidRDefault="00235500">
    <w:pPr>
      <w:pStyle w:val="Header"/>
    </w:pPr>
    <w:r>
      <w:rPr>
        <w:noProof/>
      </w:rPr>
      <mc:AlternateContent>
        <mc:Choice Requires="wpg">
          <w:drawing>
            <wp:anchor distT="0" distB="0" distL="114300" distR="114300" simplePos="0" relativeHeight="251658244" behindDoc="0" locked="0" layoutInCell="1" allowOverlap="1" wp14:anchorId="6B8E1691" wp14:editId="45049A4F">
              <wp:simplePos x="0" y="0"/>
              <wp:positionH relativeFrom="page">
                <wp:posOffset>365760</wp:posOffset>
              </wp:positionH>
              <wp:positionV relativeFrom="page">
                <wp:posOffset>365760</wp:posOffset>
              </wp:positionV>
              <wp:extent cx="7035800" cy="3289300"/>
              <wp:effectExtent l="0" t="0" r="2540" b="2540"/>
              <wp:wrapTight wrapText="bothSides">
                <wp:wrapPolygon edited="0">
                  <wp:start x="-29" y="0"/>
                  <wp:lineTo x="-29" y="18093"/>
                  <wp:lineTo x="58" y="19031"/>
                  <wp:lineTo x="58" y="19407"/>
                  <wp:lineTo x="3068" y="19974"/>
                  <wp:lineTo x="4794" y="20032"/>
                  <wp:lineTo x="4764" y="20412"/>
                  <wp:lineTo x="10024" y="20662"/>
                  <wp:lineTo x="16514" y="20662"/>
                  <wp:lineTo x="16660" y="20662"/>
                  <wp:lineTo x="16660" y="20599"/>
                  <wp:lineTo x="10843" y="20349"/>
                  <wp:lineTo x="4998" y="20032"/>
                  <wp:lineTo x="10024" y="19974"/>
                  <wp:lineTo x="21600" y="19344"/>
                  <wp:lineTo x="21600" y="0"/>
                  <wp:lineTo x="-29" y="0"/>
                </wp:wrapPolygon>
              </wp:wrapTight>
              <wp:docPr id="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35800" cy="3289300"/>
                        <a:chOff x="576" y="576"/>
                        <a:chExt cx="11080" cy="5180"/>
                      </a:xfrm>
                    </wpg:grpSpPr>
                    <pic:pic xmlns:pic="http://schemas.openxmlformats.org/drawingml/2006/picture">
                      <pic:nvPicPr>
                        <pic:cNvPr id="216" name="Picture 11" descr=":NFC13 Seasonal:Fall:Assets:FallCoverBotto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76" y="576"/>
                          <a:ext cx="11076" cy="5040"/>
                        </a:xfrm>
                        <a:prstGeom prst="rect">
                          <a:avLst/>
                        </a:prstGeom>
                        <a:gradFill rotWithShape="1">
                          <a:gsLst>
                            <a:gs pos="0">
                              <a:srgbClr val="AD0202"/>
                            </a:gs>
                            <a:gs pos="100000">
                              <a:srgbClr val="FF8400"/>
                            </a:gs>
                          </a:gsLst>
                          <a:lin ang="5400000"/>
                        </a:gradFill>
                      </pic:spPr>
                    </pic:pic>
                    <pic:pic xmlns:pic="http://schemas.openxmlformats.org/drawingml/2006/picture">
                      <pic:nvPicPr>
                        <pic:cNvPr id="217" name="Picture 12" descr=":NFC13 Seasonal:Fall:Assets:FallCoverTop.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576" y="576"/>
                          <a:ext cx="11080" cy="5180"/>
                        </a:xfrm>
                        <a:prstGeom prst="rect">
                          <a:avLst/>
                        </a:prstGeom>
                        <a:gradFill rotWithShape="1">
                          <a:gsLst>
                            <a:gs pos="0">
                              <a:srgbClr val="AD0202"/>
                            </a:gs>
                            <a:gs pos="100000">
                              <a:srgbClr val="FF8400"/>
                            </a:gs>
                          </a:gsLst>
                          <a:lin ang="5400000"/>
                        </a:gradFill>
                      </pic:spPr>
                    </pic:pic>
                  </wpg:wgp>
                </a:graphicData>
              </a:graphic>
              <wp14:sizeRelH relativeFrom="page">
                <wp14:pctWidth>0</wp14:pctWidth>
              </wp14:sizeRelH>
              <wp14:sizeRelV relativeFrom="page">
                <wp14:pctHeight>0</wp14:pctHeight>
              </wp14:sizeRelV>
            </wp:anchor>
          </w:drawing>
        </mc:Choice>
        <mc:Fallback>
          <w:pict>
            <v:group id="Group 10" o:spid="_x0000_s1026" style="position:absolute;margin-left:28.8pt;margin-top:28.8pt;width:554pt;height:259pt;z-index:251658244;mso-position-horizontal-relative:page;mso-position-vertical-relative:page" coordorigin="576,576" coordsize="11080,5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NFC13 Seasonal:Fall:Assets:FallCoverBottom.png" style="position:absolute;left:576;top:576;width:11076;height:5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7&#10;OgnDAAAA3AAAAA8AAABkcnMvZG93bnJldi54bWxEj0GLwjAUhO+C/yE8wZumishajSIuwrLrxVbv&#10;j+bZljYvJYla//1mQdjjMDPfMJtdb1rxIOdrywpm0wQEcWF1zaWCS36cfIDwAVlja5kUvMjDbjsc&#10;bDDV9slnemShFBHCPkUFVQhdKqUvKjLop7Yjjt7NOoMhSldK7fAZ4aaV8yRZSoM1x4UKOzpUVDTZ&#10;3Sg43T8btyjOzdWu8h+nr9l3fnwpNR71+zWIQH34D7/bX1rBfLaEvzPxCMjt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Ps6CcMAAADcAAAADwAAAAAAAAAAAAAAAACcAgAA&#10;ZHJzL2Rvd25yZXYueG1sUEsFBgAAAAAEAAQA9wAAAIwDAAAAAA==&#10;" filled="t" fillcolor="#ad0202">
                <v:fill color2="#ff8400" rotate="t" focus="100%" type="gradient">
                  <o:fill v:ext="view" type="gradientUnscaled"/>
                </v:fill>
                <v:imagedata r:id="rId3" o:title="FallCoverBottom.png"/>
              </v:shape>
              <v:shape id="Picture 12" o:spid="_x0000_s1028" type="#_x0000_t75" alt=":NFC13 Seasonal:Fall:Assets:FallCoverTop.png" style="position:absolute;left:576;top:576;width:11080;height:5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f&#10;LgPHAAAA3AAAAA8AAABkcnMvZG93bnJldi54bWxEj0FrwkAUhO9C/8PyCl5EN3qoEt1IKUh7CAVt&#10;RL09ss8kmH0bs6tJ++u7BaHHYWa+YVbr3tTiTq2rLCuYTiIQxLnVFRcKsq/NeAHCeWSNtWVS8E0O&#10;1snTYIWxth1v6b7zhQgQdjEqKL1vYildXpJBN7ENcfDOtjXog2wLqVvsAtzUchZFL9JgxWGhxIbe&#10;Ssovu5tR8L6/mrrau8NplBWn4/YzjRY/qVLD5/51CcJT7//Dj/aHVjCbzuHvTDgCMvkF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KofLgPHAAAA3AAAAA8AAAAAAAAAAAAAAAAA&#10;nAIAAGRycy9kb3ducmV2LnhtbFBLBQYAAAAABAAEAPcAAACQAwAAAAA=&#10;" filled="t" fillcolor="#ad0202">
                <v:fill color2="#ff8400" rotate="t" focus="100%" type="gradient">
                  <o:fill v:ext="view" type="gradientUnscaled"/>
                </v:fill>
                <v:imagedata r:id="rId4" o:title="FallCoverTop.png"/>
              </v:shape>
              <w10:wrap type="tight" anchorx="page"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AA0A5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48C04472"/>
    <w:multiLevelType w:val="hybridMultilevel"/>
    <w:tmpl w:val="FC5E4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attachedTemplate r:id="rId1"/>
  <w:revisionView w:markup="0"/>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0"/>
  </w:docVars>
  <w:rsids>
    <w:rsidRoot w:val="005F1489"/>
    <w:rsid w:val="00034C97"/>
    <w:rsid w:val="0007056E"/>
    <w:rsid w:val="00077F98"/>
    <w:rsid w:val="000D2C12"/>
    <w:rsid w:val="001A7FB9"/>
    <w:rsid w:val="001C1381"/>
    <w:rsid w:val="001D438E"/>
    <w:rsid w:val="001D6D51"/>
    <w:rsid w:val="001F3A8F"/>
    <w:rsid w:val="00225DD4"/>
    <w:rsid w:val="00235500"/>
    <w:rsid w:val="00287AE6"/>
    <w:rsid w:val="002E70A1"/>
    <w:rsid w:val="0034065E"/>
    <w:rsid w:val="0041207C"/>
    <w:rsid w:val="00434D10"/>
    <w:rsid w:val="0049441C"/>
    <w:rsid w:val="004A349A"/>
    <w:rsid w:val="005074CB"/>
    <w:rsid w:val="005156DD"/>
    <w:rsid w:val="005217EA"/>
    <w:rsid w:val="005245B3"/>
    <w:rsid w:val="005255C9"/>
    <w:rsid w:val="00557D68"/>
    <w:rsid w:val="00574F88"/>
    <w:rsid w:val="005C11AF"/>
    <w:rsid w:val="005F1489"/>
    <w:rsid w:val="005F4163"/>
    <w:rsid w:val="0060648E"/>
    <w:rsid w:val="00656B2F"/>
    <w:rsid w:val="0068655F"/>
    <w:rsid w:val="006902C4"/>
    <w:rsid w:val="00697B63"/>
    <w:rsid w:val="006A7DF9"/>
    <w:rsid w:val="00754882"/>
    <w:rsid w:val="007A55EB"/>
    <w:rsid w:val="00824DE3"/>
    <w:rsid w:val="00896457"/>
    <w:rsid w:val="008D6E27"/>
    <w:rsid w:val="0090604F"/>
    <w:rsid w:val="00931056"/>
    <w:rsid w:val="00955139"/>
    <w:rsid w:val="00985DEA"/>
    <w:rsid w:val="009B6936"/>
    <w:rsid w:val="00A256BF"/>
    <w:rsid w:val="00A4497C"/>
    <w:rsid w:val="00A6396F"/>
    <w:rsid w:val="00AA4079"/>
    <w:rsid w:val="00AA4FA6"/>
    <w:rsid w:val="00B650F7"/>
    <w:rsid w:val="00B914BF"/>
    <w:rsid w:val="00BA39F3"/>
    <w:rsid w:val="00BA66E1"/>
    <w:rsid w:val="00BC3F5C"/>
    <w:rsid w:val="00C12E27"/>
    <w:rsid w:val="00C66B75"/>
    <w:rsid w:val="00C71AA7"/>
    <w:rsid w:val="00CA3B39"/>
    <w:rsid w:val="00D01D47"/>
    <w:rsid w:val="00D049A6"/>
    <w:rsid w:val="00D65650"/>
    <w:rsid w:val="00E015C3"/>
    <w:rsid w:val="00E67930"/>
    <w:rsid w:val="00EC51CD"/>
    <w:rsid w:val="00F51B85"/>
    <w:rsid w:val="00F660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A8B9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3" w:uiPriority="9" w:qFormat="1"/>
  </w:latentStyles>
  <w:style w:type="paragraph" w:default="1" w:styleId="Normal">
    <w:name w:val="Normal"/>
    <w:qFormat/>
  </w:style>
  <w:style w:type="paragraph" w:styleId="Heading1">
    <w:name w:val="heading 1"/>
    <w:basedOn w:val="Normal"/>
    <w:link w:val="Heading1Char"/>
    <w:uiPriority w:val="9"/>
    <w:qFormat/>
    <w:rsid w:val="00B047B0"/>
    <w:pPr>
      <w:jc w:val="center"/>
      <w:outlineLvl w:val="0"/>
    </w:pPr>
    <w:rPr>
      <w:rFonts w:asciiTheme="majorHAnsi" w:eastAsiaTheme="majorEastAsia" w:hAnsiTheme="majorHAnsi" w:cstheme="majorBidi"/>
      <w:bCs/>
      <w:color w:val="11A5BB" w:themeColor="text2"/>
      <w:sz w:val="48"/>
      <w:szCs w:val="32"/>
    </w:rPr>
  </w:style>
  <w:style w:type="paragraph" w:styleId="Heading2">
    <w:name w:val="heading 2"/>
    <w:basedOn w:val="Normal"/>
    <w:link w:val="Heading2Char"/>
    <w:rsid w:val="00CA47DA"/>
    <w:pPr>
      <w:outlineLvl w:val="1"/>
    </w:pPr>
    <w:rPr>
      <w:rFonts w:asciiTheme="majorHAnsi" w:eastAsiaTheme="majorEastAsia" w:hAnsiTheme="majorHAnsi" w:cstheme="majorBidi"/>
      <w:bCs/>
      <w:color w:val="C2A0E2" w:themeColor="accent1"/>
      <w:sz w:val="36"/>
      <w:szCs w:val="26"/>
    </w:rPr>
  </w:style>
  <w:style w:type="paragraph" w:styleId="Heading3">
    <w:name w:val="heading 3"/>
    <w:basedOn w:val="Normal"/>
    <w:link w:val="Heading3Char"/>
    <w:uiPriority w:val="9"/>
    <w:semiHidden/>
    <w:unhideWhenUsed/>
    <w:qFormat/>
    <w:rsid w:val="008E3DBD"/>
    <w:pPr>
      <w:jc w:val="center"/>
      <w:outlineLvl w:val="2"/>
    </w:pPr>
    <w:rPr>
      <w:rFonts w:asciiTheme="majorHAnsi" w:eastAsiaTheme="majorEastAsia" w:hAnsiTheme="majorHAnsi" w:cstheme="majorBidi"/>
      <w:bCs/>
      <w:color w:val="6A8E35" w:themeColor="accent5"/>
      <w:sz w:val="48"/>
    </w:rPr>
  </w:style>
  <w:style w:type="paragraph" w:styleId="Heading4">
    <w:name w:val="heading 4"/>
    <w:basedOn w:val="Normal"/>
    <w:link w:val="Heading4Char"/>
    <w:uiPriority w:val="9"/>
    <w:semiHidden/>
    <w:unhideWhenUsed/>
    <w:qFormat/>
    <w:rsid w:val="00B047B0"/>
    <w:pPr>
      <w:spacing w:before="40" w:after="40"/>
      <w:outlineLvl w:val="3"/>
    </w:pPr>
    <w:rPr>
      <w:rFonts w:asciiTheme="majorHAnsi" w:eastAsiaTheme="majorEastAsia" w:hAnsiTheme="majorHAnsi" w:cstheme="majorBidi"/>
      <w:bCs/>
      <w:iCs/>
      <w:color w:val="FFFFFF" w:themeColor="background1"/>
      <w:sz w:val="32"/>
    </w:rPr>
  </w:style>
  <w:style w:type="paragraph" w:styleId="Heading5">
    <w:name w:val="heading 5"/>
    <w:basedOn w:val="Normal"/>
    <w:link w:val="Heading5Char"/>
    <w:rsid w:val="00B047B0"/>
    <w:pPr>
      <w:outlineLvl w:val="4"/>
    </w:pPr>
    <w:rPr>
      <w:rFonts w:asciiTheme="majorHAnsi" w:eastAsiaTheme="majorEastAsia" w:hAnsiTheme="majorHAnsi" w:cstheme="majorBidi"/>
      <w:color w:val="C2A0E2" w:themeColor="accent1"/>
      <w:sz w:val="28"/>
    </w:rPr>
  </w:style>
  <w:style w:type="paragraph" w:styleId="Heading6">
    <w:name w:val="heading 6"/>
    <w:basedOn w:val="Normal"/>
    <w:link w:val="Heading6Char"/>
    <w:rsid w:val="00CA47DA"/>
    <w:pPr>
      <w:spacing w:line="288" w:lineRule="auto"/>
      <w:jc w:val="center"/>
      <w:outlineLvl w:val="5"/>
    </w:pPr>
    <w:rPr>
      <w:rFonts w:asciiTheme="majorHAnsi" w:eastAsiaTheme="majorEastAsia" w:hAnsiTheme="majorHAnsi" w:cstheme="majorBidi"/>
      <w:b/>
      <w:iCs/>
      <w:color w:val="404040" w:themeColor="text1" w:themeTint="BF"/>
    </w:rPr>
  </w:style>
  <w:style w:type="paragraph" w:styleId="Heading7">
    <w:name w:val="heading 7"/>
    <w:basedOn w:val="Normal"/>
    <w:link w:val="Heading7Char"/>
    <w:rsid w:val="000B05B2"/>
    <w:pPr>
      <w:spacing w:before="40" w:after="40"/>
      <w:jc w:val="center"/>
      <w:outlineLvl w:val="6"/>
    </w:pPr>
    <w:rPr>
      <w:rFonts w:asciiTheme="majorHAnsi" w:eastAsiaTheme="majorEastAsia" w:hAnsiTheme="majorHAnsi" w:cstheme="majorBidi"/>
      <w:b/>
      <w:iCs/>
      <w:color w:val="6A8E35" w:themeColor="accent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47B0"/>
    <w:rPr>
      <w:caps/>
      <w:color w:val="11A5BB" w:themeColor="text2"/>
    </w:rPr>
  </w:style>
  <w:style w:type="character" w:customStyle="1" w:styleId="HeaderChar">
    <w:name w:val="Header Char"/>
    <w:basedOn w:val="DefaultParagraphFont"/>
    <w:link w:val="Header"/>
    <w:uiPriority w:val="99"/>
    <w:rsid w:val="00B047B0"/>
    <w:rPr>
      <w:caps/>
      <w:color w:val="11A5BB" w:themeColor="text2"/>
    </w:rPr>
  </w:style>
  <w:style w:type="paragraph" w:styleId="Footer">
    <w:name w:val="footer"/>
    <w:basedOn w:val="Normal"/>
    <w:link w:val="FooterChar"/>
    <w:uiPriority w:val="99"/>
    <w:unhideWhenUsed/>
    <w:rsid w:val="00DF5F0E"/>
    <w:pPr>
      <w:tabs>
        <w:tab w:val="center" w:pos="4320"/>
        <w:tab w:val="right" w:pos="8640"/>
      </w:tabs>
    </w:pPr>
  </w:style>
  <w:style w:type="character" w:customStyle="1" w:styleId="FooterChar">
    <w:name w:val="Footer Char"/>
    <w:basedOn w:val="DefaultParagraphFont"/>
    <w:link w:val="Footer"/>
    <w:uiPriority w:val="99"/>
    <w:rsid w:val="00DF5F0E"/>
  </w:style>
  <w:style w:type="paragraph" w:customStyle="1" w:styleId="CoverHeader">
    <w:name w:val="Cover Header"/>
    <w:basedOn w:val="Normal"/>
    <w:link w:val="CoverHeaderChar"/>
    <w:qFormat/>
    <w:rsid w:val="00D23E7F"/>
    <w:pPr>
      <w:jc w:val="center"/>
    </w:pPr>
    <w:rPr>
      <w:rFonts w:asciiTheme="majorHAnsi" w:eastAsiaTheme="majorEastAsia" w:hAnsiTheme="majorHAnsi" w:cstheme="majorBidi"/>
      <w:caps/>
      <w:color w:val="FFFFFF" w:themeColor="background1"/>
      <w:spacing w:val="180"/>
      <w:sz w:val="28"/>
    </w:rPr>
  </w:style>
  <w:style w:type="character" w:customStyle="1" w:styleId="CoverHeaderChar">
    <w:name w:val="Cover Header Char"/>
    <w:basedOn w:val="DefaultParagraphFont"/>
    <w:link w:val="CoverHeader"/>
    <w:rsid w:val="00D23E7F"/>
    <w:rPr>
      <w:rFonts w:asciiTheme="majorHAnsi" w:eastAsiaTheme="majorEastAsia" w:hAnsiTheme="majorHAnsi" w:cstheme="majorBidi"/>
      <w:caps/>
      <w:color w:val="FFFFFF" w:themeColor="background1"/>
      <w:spacing w:val="180"/>
      <w:sz w:val="28"/>
    </w:rPr>
  </w:style>
  <w:style w:type="character" w:customStyle="1" w:styleId="Heading3Char">
    <w:name w:val="Heading 3 Char"/>
    <w:basedOn w:val="DefaultParagraphFont"/>
    <w:link w:val="Heading3"/>
    <w:uiPriority w:val="9"/>
    <w:semiHidden/>
    <w:rsid w:val="008E3DBD"/>
    <w:rPr>
      <w:rFonts w:asciiTheme="majorHAnsi" w:eastAsiaTheme="majorEastAsia" w:hAnsiTheme="majorHAnsi" w:cstheme="majorBidi"/>
      <w:bCs/>
      <w:color w:val="6A8E35" w:themeColor="accent5"/>
      <w:sz w:val="48"/>
    </w:rPr>
  </w:style>
  <w:style w:type="paragraph" w:styleId="Title">
    <w:name w:val="Title"/>
    <w:basedOn w:val="Normal"/>
    <w:link w:val="TitleChar"/>
    <w:uiPriority w:val="10"/>
    <w:qFormat/>
    <w:rsid w:val="0046698A"/>
    <w:pPr>
      <w:spacing w:line="1640" w:lineRule="exact"/>
      <w:jc w:val="center"/>
    </w:pPr>
    <w:rPr>
      <w:rFonts w:asciiTheme="majorHAnsi" w:eastAsiaTheme="majorEastAsia" w:hAnsiTheme="majorHAnsi" w:cstheme="majorBidi"/>
      <w:color w:val="0C7B8B" w:themeColor="text2" w:themeShade="BF"/>
      <w:sz w:val="160"/>
      <w:szCs w:val="52"/>
    </w:rPr>
  </w:style>
  <w:style w:type="character" w:customStyle="1" w:styleId="TitleChar">
    <w:name w:val="Title Char"/>
    <w:basedOn w:val="DefaultParagraphFont"/>
    <w:link w:val="Title"/>
    <w:uiPriority w:val="10"/>
    <w:rsid w:val="0046698A"/>
    <w:rPr>
      <w:rFonts w:asciiTheme="majorHAnsi" w:eastAsiaTheme="majorEastAsia" w:hAnsiTheme="majorHAnsi" w:cstheme="majorBidi"/>
      <w:color w:val="0C7B8B" w:themeColor="text2" w:themeShade="BF"/>
      <w:sz w:val="160"/>
      <w:szCs w:val="52"/>
    </w:rPr>
  </w:style>
  <w:style w:type="paragraph" w:styleId="Subtitle">
    <w:name w:val="Subtitle"/>
    <w:basedOn w:val="Normal"/>
    <w:link w:val="SubtitleChar"/>
    <w:uiPriority w:val="11"/>
    <w:qFormat/>
    <w:rsid w:val="00E5360D"/>
    <w:pPr>
      <w:numPr>
        <w:ilvl w:val="1"/>
      </w:numPr>
      <w:jc w:val="center"/>
    </w:pPr>
    <w:rPr>
      <w:rFonts w:asciiTheme="majorHAnsi" w:eastAsiaTheme="majorEastAsia" w:hAnsiTheme="majorHAnsi" w:cstheme="majorBidi"/>
      <w:iCs/>
      <w:color w:val="2A8694" w:themeColor="accent2" w:themeShade="BF"/>
      <w:sz w:val="28"/>
    </w:rPr>
  </w:style>
  <w:style w:type="character" w:customStyle="1" w:styleId="SubtitleChar">
    <w:name w:val="Subtitle Char"/>
    <w:basedOn w:val="DefaultParagraphFont"/>
    <w:link w:val="Subtitle"/>
    <w:uiPriority w:val="11"/>
    <w:rsid w:val="00E5360D"/>
    <w:rPr>
      <w:rFonts w:asciiTheme="majorHAnsi" w:eastAsiaTheme="majorEastAsia" w:hAnsiTheme="majorHAnsi" w:cstheme="majorBidi"/>
      <w:iCs/>
      <w:color w:val="2A8694" w:themeColor="accent2" w:themeShade="BF"/>
      <w:sz w:val="28"/>
    </w:rPr>
  </w:style>
  <w:style w:type="paragraph" w:styleId="BodyText2">
    <w:name w:val="Body Text 2"/>
    <w:basedOn w:val="Normal"/>
    <w:link w:val="BodyText2Char"/>
    <w:uiPriority w:val="99"/>
    <w:unhideWhenUsed/>
    <w:rsid w:val="000B05B2"/>
    <w:pPr>
      <w:spacing w:after="200"/>
    </w:pPr>
    <w:rPr>
      <w:color w:val="4D4642" w:themeColor="accent3"/>
      <w:sz w:val="20"/>
    </w:rPr>
  </w:style>
  <w:style w:type="character" w:customStyle="1" w:styleId="BodyText2Char">
    <w:name w:val="Body Text 2 Char"/>
    <w:basedOn w:val="DefaultParagraphFont"/>
    <w:link w:val="BodyText2"/>
    <w:uiPriority w:val="99"/>
    <w:rsid w:val="000B05B2"/>
    <w:rPr>
      <w:color w:val="4D4642" w:themeColor="accent3"/>
      <w:sz w:val="20"/>
    </w:rPr>
  </w:style>
  <w:style w:type="character" w:customStyle="1" w:styleId="Heading1Char">
    <w:name w:val="Heading 1 Char"/>
    <w:basedOn w:val="DefaultParagraphFont"/>
    <w:link w:val="Heading1"/>
    <w:uiPriority w:val="9"/>
    <w:rsid w:val="00B047B0"/>
    <w:rPr>
      <w:rFonts w:asciiTheme="majorHAnsi" w:eastAsiaTheme="majorEastAsia" w:hAnsiTheme="majorHAnsi" w:cstheme="majorBidi"/>
      <w:bCs/>
      <w:color w:val="11A5BB" w:themeColor="text2"/>
      <w:sz w:val="48"/>
      <w:szCs w:val="32"/>
    </w:rPr>
  </w:style>
  <w:style w:type="paragraph" w:styleId="BodyText">
    <w:name w:val="Body Text"/>
    <w:basedOn w:val="Normal"/>
    <w:link w:val="BodyTextChar"/>
    <w:uiPriority w:val="99"/>
    <w:semiHidden/>
    <w:unhideWhenUsed/>
    <w:rsid w:val="00B047B0"/>
    <w:pPr>
      <w:spacing w:after="120" w:line="288" w:lineRule="auto"/>
    </w:pPr>
    <w:rPr>
      <w:color w:val="404040" w:themeColor="text1" w:themeTint="BF"/>
    </w:rPr>
  </w:style>
  <w:style w:type="character" w:customStyle="1" w:styleId="BodyTextChar">
    <w:name w:val="Body Text Char"/>
    <w:basedOn w:val="DefaultParagraphFont"/>
    <w:link w:val="BodyText"/>
    <w:uiPriority w:val="99"/>
    <w:semiHidden/>
    <w:rsid w:val="00B047B0"/>
    <w:rPr>
      <w:color w:val="404040" w:themeColor="text1" w:themeTint="BF"/>
    </w:rPr>
  </w:style>
  <w:style w:type="character" w:customStyle="1" w:styleId="Heading4Char">
    <w:name w:val="Heading 4 Char"/>
    <w:basedOn w:val="DefaultParagraphFont"/>
    <w:link w:val="Heading4"/>
    <w:uiPriority w:val="9"/>
    <w:semiHidden/>
    <w:rsid w:val="00B047B0"/>
    <w:rPr>
      <w:rFonts w:asciiTheme="majorHAnsi" w:eastAsiaTheme="majorEastAsia" w:hAnsiTheme="majorHAnsi" w:cstheme="majorBidi"/>
      <w:bCs/>
      <w:iCs/>
      <w:color w:val="FFFFFF" w:themeColor="background1"/>
      <w:sz w:val="32"/>
    </w:rPr>
  </w:style>
  <w:style w:type="character" w:customStyle="1" w:styleId="Heading5Char">
    <w:name w:val="Heading 5 Char"/>
    <w:basedOn w:val="DefaultParagraphFont"/>
    <w:link w:val="Heading5"/>
    <w:rsid w:val="00B047B0"/>
    <w:rPr>
      <w:rFonts w:asciiTheme="majorHAnsi" w:eastAsiaTheme="majorEastAsia" w:hAnsiTheme="majorHAnsi" w:cstheme="majorBidi"/>
      <w:color w:val="C2A0E2" w:themeColor="accent1"/>
      <w:sz w:val="28"/>
    </w:rPr>
  </w:style>
  <w:style w:type="paragraph" w:styleId="BodyText3">
    <w:name w:val="Body Text 3"/>
    <w:basedOn w:val="Normal"/>
    <w:link w:val="BodyText3Char"/>
    <w:rsid w:val="00B047B0"/>
    <w:rPr>
      <w:b/>
      <w:color w:val="404040" w:themeColor="text1" w:themeTint="BF"/>
      <w:szCs w:val="16"/>
    </w:rPr>
  </w:style>
  <w:style w:type="character" w:customStyle="1" w:styleId="BodyText3Char">
    <w:name w:val="Body Text 3 Char"/>
    <w:basedOn w:val="DefaultParagraphFont"/>
    <w:link w:val="BodyText3"/>
    <w:rsid w:val="00B047B0"/>
    <w:rPr>
      <w:b/>
      <w:color w:val="404040" w:themeColor="text1" w:themeTint="BF"/>
      <w:szCs w:val="16"/>
    </w:rPr>
  </w:style>
  <w:style w:type="paragraph" w:customStyle="1" w:styleId="Header-Right">
    <w:name w:val="Header - Right"/>
    <w:basedOn w:val="Header"/>
    <w:link w:val="Header-RightChar"/>
    <w:qFormat/>
    <w:rsid w:val="00B047B0"/>
    <w:pPr>
      <w:jc w:val="right"/>
    </w:pPr>
  </w:style>
  <w:style w:type="character" w:customStyle="1" w:styleId="Header-RightChar">
    <w:name w:val="Header - Right Char"/>
    <w:basedOn w:val="HeaderChar"/>
    <w:link w:val="Header-Right"/>
    <w:rsid w:val="00B047B0"/>
    <w:rPr>
      <w:caps/>
      <w:color w:val="11A5BB" w:themeColor="text2"/>
    </w:rPr>
  </w:style>
  <w:style w:type="paragraph" w:customStyle="1" w:styleId="Header-Back">
    <w:name w:val="Header - Back"/>
    <w:basedOn w:val="Header"/>
    <w:link w:val="Header-BackChar"/>
    <w:qFormat/>
    <w:rsid w:val="00CA47DA"/>
    <w:rPr>
      <w:color w:val="FFFFFF" w:themeColor="background1"/>
    </w:rPr>
  </w:style>
  <w:style w:type="character" w:customStyle="1" w:styleId="Header-BackChar">
    <w:name w:val="Header - Back Char"/>
    <w:basedOn w:val="HeaderChar"/>
    <w:link w:val="Header-Back"/>
    <w:rsid w:val="00CA47DA"/>
    <w:rPr>
      <w:caps/>
      <w:color w:val="FFFFFF" w:themeColor="background1"/>
    </w:rPr>
  </w:style>
  <w:style w:type="paragraph" w:customStyle="1" w:styleId="HeaderBack-Right">
    <w:name w:val="Header Back - Right"/>
    <w:basedOn w:val="Header"/>
    <w:link w:val="HeaderBack-RightChar"/>
    <w:qFormat/>
    <w:rsid w:val="00CA47DA"/>
    <w:pPr>
      <w:jc w:val="right"/>
    </w:pPr>
    <w:rPr>
      <w:color w:val="FFFFFF" w:themeColor="background1"/>
    </w:rPr>
  </w:style>
  <w:style w:type="character" w:customStyle="1" w:styleId="HeaderBack-RightChar">
    <w:name w:val="Header Back - Right Char"/>
    <w:basedOn w:val="HeaderChar"/>
    <w:link w:val="HeaderBack-Right"/>
    <w:rsid w:val="00CA47DA"/>
    <w:rPr>
      <w:caps/>
      <w:color w:val="FFFFFF" w:themeColor="background1"/>
    </w:rPr>
  </w:style>
  <w:style w:type="character" w:customStyle="1" w:styleId="Heading6Char">
    <w:name w:val="Heading 6 Char"/>
    <w:basedOn w:val="DefaultParagraphFont"/>
    <w:link w:val="Heading6"/>
    <w:rsid w:val="00CA47DA"/>
    <w:rPr>
      <w:rFonts w:asciiTheme="majorHAnsi" w:eastAsiaTheme="majorEastAsia" w:hAnsiTheme="majorHAnsi" w:cstheme="majorBidi"/>
      <w:b/>
      <w:iCs/>
      <w:color w:val="404040" w:themeColor="text1" w:themeTint="BF"/>
    </w:rPr>
  </w:style>
  <w:style w:type="character" w:customStyle="1" w:styleId="Heading2Char">
    <w:name w:val="Heading 2 Char"/>
    <w:basedOn w:val="DefaultParagraphFont"/>
    <w:link w:val="Heading2"/>
    <w:rsid w:val="00CA47DA"/>
    <w:rPr>
      <w:rFonts w:asciiTheme="majorHAnsi" w:eastAsiaTheme="majorEastAsia" w:hAnsiTheme="majorHAnsi" w:cstheme="majorBidi"/>
      <w:bCs/>
      <w:color w:val="C2A0E2" w:themeColor="accent1"/>
      <w:sz w:val="36"/>
      <w:szCs w:val="26"/>
    </w:rPr>
  </w:style>
  <w:style w:type="paragraph" w:styleId="BlockText">
    <w:name w:val="Block Text"/>
    <w:basedOn w:val="Normal"/>
    <w:rsid w:val="00CA47DA"/>
    <w:pPr>
      <w:spacing w:line="264" w:lineRule="auto"/>
    </w:pPr>
    <w:rPr>
      <w:iCs/>
      <w:color w:val="404040" w:themeColor="text1" w:themeTint="BF"/>
      <w:sz w:val="20"/>
    </w:rPr>
  </w:style>
  <w:style w:type="paragraph" w:customStyle="1" w:styleId="Title-Back">
    <w:name w:val="Title - Back"/>
    <w:basedOn w:val="Title"/>
    <w:link w:val="Title-BackChar"/>
    <w:qFormat/>
    <w:rsid w:val="0046698A"/>
    <w:pPr>
      <w:spacing w:line="240" w:lineRule="auto"/>
      <w:jc w:val="left"/>
    </w:pPr>
    <w:rPr>
      <w:color w:val="FFFFFF" w:themeColor="background1"/>
      <w:sz w:val="72"/>
    </w:rPr>
  </w:style>
  <w:style w:type="character" w:customStyle="1" w:styleId="Title-BackChar">
    <w:name w:val="Title - Back Char"/>
    <w:basedOn w:val="TitleChar"/>
    <w:link w:val="Title-Back"/>
    <w:rsid w:val="0046698A"/>
    <w:rPr>
      <w:rFonts w:asciiTheme="majorHAnsi" w:eastAsiaTheme="majorEastAsia" w:hAnsiTheme="majorHAnsi" w:cstheme="majorBidi"/>
      <w:color w:val="FFFFFF" w:themeColor="background1"/>
      <w:sz w:val="72"/>
      <w:szCs w:val="52"/>
    </w:rPr>
  </w:style>
  <w:style w:type="paragraph" w:customStyle="1" w:styleId="BodyText-Dark">
    <w:name w:val="Body Text - Dark"/>
    <w:basedOn w:val="BodyText"/>
    <w:link w:val="BodyText-DarkChar"/>
    <w:qFormat/>
    <w:rsid w:val="0052629E"/>
    <w:rPr>
      <w:color w:val="0C7B8B" w:themeColor="text2" w:themeShade="BF"/>
    </w:rPr>
  </w:style>
  <w:style w:type="character" w:customStyle="1" w:styleId="BodyText-DarkChar">
    <w:name w:val="Body Text - Dark Char"/>
    <w:basedOn w:val="BodyTextChar"/>
    <w:link w:val="BodyText-Dark"/>
    <w:rsid w:val="0052629E"/>
    <w:rPr>
      <w:color w:val="0C7B8B" w:themeColor="text2" w:themeShade="BF"/>
    </w:rPr>
  </w:style>
  <w:style w:type="paragraph" w:customStyle="1" w:styleId="Subtitle-Back">
    <w:name w:val="Subtitle - Back"/>
    <w:basedOn w:val="Subtitle"/>
    <w:link w:val="Subtitle-BackChar"/>
    <w:qFormat/>
    <w:rsid w:val="009B0516"/>
    <w:rPr>
      <w:sz w:val="48"/>
    </w:rPr>
  </w:style>
  <w:style w:type="character" w:customStyle="1" w:styleId="Subtitle-BackChar">
    <w:name w:val="Subtitle - Back Char"/>
    <w:basedOn w:val="SubtitleChar"/>
    <w:link w:val="Subtitle-Back"/>
    <w:rsid w:val="009B0516"/>
    <w:rPr>
      <w:rFonts w:asciiTheme="majorHAnsi" w:eastAsiaTheme="majorEastAsia" w:hAnsiTheme="majorHAnsi" w:cstheme="majorBidi"/>
      <w:iCs/>
      <w:color w:val="2A8694" w:themeColor="accent2" w:themeShade="BF"/>
      <w:sz w:val="48"/>
    </w:rPr>
  </w:style>
  <w:style w:type="paragraph" w:customStyle="1" w:styleId="Mailer">
    <w:name w:val="Mailer"/>
    <w:basedOn w:val="Normal"/>
    <w:link w:val="MailerChar"/>
    <w:qFormat/>
    <w:rsid w:val="009B0516"/>
    <w:rPr>
      <w:color w:val="11A5BB" w:themeColor="text2"/>
      <w:sz w:val="28"/>
    </w:rPr>
  </w:style>
  <w:style w:type="character" w:customStyle="1" w:styleId="MailerChar">
    <w:name w:val="Mailer Char"/>
    <w:basedOn w:val="DefaultParagraphFont"/>
    <w:link w:val="Mailer"/>
    <w:rsid w:val="009B0516"/>
    <w:rPr>
      <w:color w:val="11A5BB" w:themeColor="text2"/>
      <w:sz w:val="28"/>
    </w:rPr>
  </w:style>
  <w:style w:type="paragraph" w:customStyle="1" w:styleId="Page">
    <w:name w:val="Page"/>
    <w:basedOn w:val="Normal"/>
    <w:link w:val="PageChar"/>
    <w:qFormat/>
    <w:rsid w:val="005B5D77"/>
    <w:pPr>
      <w:jc w:val="center"/>
    </w:pPr>
    <w:rPr>
      <w:color w:val="11A5BB" w:themeColor="text2"/>
      <w:sz w:val="20"/>
    </w:rPr>
  </w:style>
  <w:style w:type="character" w:customStyle="1" w:styleId="PageChar">
    <w:name w:val="Page Char"/>
    <w:basedOn w:val="DefaultParagraphFont"/>
    <w:link w:val="Page"/>
    <w:rsid w:val="005B5D77"/>
    <w:rPr>
      <w:color w:val="11A5BB" w:themeColor="text2"/>
      <w:sz w:val="20"/>
    </w:rPr>
  </w:style>
  <w:style w:type="paragraph" w:customStyle="1" w:styleId="Subheading">
    <w:name w:val="Subheading"/>
    <w:basedOn w:val="Normal"/>
    <w:link w:val="SubheadingChar"/>
    <w:qFormat/>
    <w:rsid w:val="00E5360D"/>
    <w:rPr>
      <w:color w:val="2A8694" w:themeColor="accent2" w:themeShade="BF"/>
      <w:sz w:val="36"/>
    </w:rPr>
  </w:style>
  <w:style w:type="character" w:customStyle="1" w:styleId="SubheadingChar">
    <w:name w:val="Subheading Char"/>
    <w:basedOn w:val="DefaultParagraphFont"/>
    <w:link w:val="Subheading"/>
    <w:rsid w:val="00E5360D"/>
    <w:rPr>
      <w:color w:val="2A8694" w:themeColor="accent2" w:themeShade="BF"/>
      <w:sz w:val="36"/>
    </w:rPr>
  </w:style>
  <w:style w:type="character" w:customStyle="1" w:styleId="Heading7Char">
    <w:name w:val="Heading 7 Char"/>
    <w:basedOn w:val="DefaultParagraphFont"/>
    <w:link w:val="Heading7"/>
    <w:rsid w:val="000B05B2"/>
    <w:rPr>
      <w:rFonts w:asciiTheme="majorHAnsi" w:eastAsiaTheme="majorEastAsia" w:hAnsiTheme="majorHAnsi" w:cstheme="majorBidi"/>
      <w:b/>
      <w:iCs/>
      <w:color w:val="6A8E35" w:themeColor="accent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heading 3" w:uiPriority="9" w:qFormat="1"/>
  </w:latentStyles>
  <w:style w:type="paragraph" w:default="1" w:styleId="Normal">
    <w:name w:val="Normal"/>
    <w:qFormat/>
  </w:style>
  <w:style w:type="paragraph" w:styleId="Heading1">
    <w:name w:val="heading 1"/>
    <w:basedOn w:val="Normal"/>
    <w:link w:val="Heading1Char"/>
    <w:uiPriority w:val="9"/>
    <w:qFormat/>
    <w:rsid w:val="00B047B0"/>
    <w:pPr>
      <w:jc w:val="center"/>
      <w:outlineLvl w:val="0"/>
    </w:pPr>
    <w:rPr>
      <w:rFonts w:asciiTheme="majorHAnsi" w:eastAsiaTheme="majorEastAsia" w:hAnsiTheme="majorHAnsi" w:cstheme="majorBidi"/>
      <w:bCs/>
      <w:color w:val="11A5BB" w:themeColor="text2"/>
      <w:sz w:val="48"/>
      <w:szCs w:val="32"/>
    </w:rPr>
  </w:style>
  <w:style w:type="paragraph" w:styleId="Heading2">
    <w:name w:val="heading 2"/>
    <w:basedOn w:val="Normal"/>
    <w:link w:val="Heading2Char"/>
    <w:rsid w:val="00CA47DA"/>
    <w:pPr>
      <w:outlineLvl w:val="1"/>
    </w:pPr>
    <w:rPr>
      <w:rFonts w:asciiTheme="majorHAnsi" w:eastAsiaTheme="majorEastAsia" w:hAnsiTheme="majorHAnsi" w:cstheme="majorBidi"/>
      <w:bCs/>
      <w:color w:val="C2A0E2" w:themeColor="accent1"/>
      <w:sz w:val="36"/>
      <w:szCs w:val="26"/>
    </w:rPr>
  </w:style>
  <w:style w:type="paragraph" w:styleId="Heading3">
    <w:name w:val="heading 3"/>
    <w:basedOn w:val="Normal"/>
    <w:link w:val="Heading3Char"/>
    <w:uiPriority w:val="9"/>
    <w:semiHidden/>
    <w:unhideWhenUsed/>
    <w:qFormat/>
    <w:rsid w:val="008E3DBD"/>
    <w:pPr>
      <w:jc w:val="center"/>
      <w:outlineLvl w:val="2"/>
    </w:pPr>
    <w:rPr>
      <w:rFonts w:asciiTheme="majorHAnsi" w:eastAsiaTheme="majorEastAsia" w:hAnsiTheme="majorHAnsi" w:cstheme="majorBidi"/>
      <w:bCs/>
      <w:color w:val="6A8E35" w:themeColor="accent5"/>
      <w:sz w:val="48"/>
    </w:rPr>
  </w:style>
  <w:style w:type="paragraph" w:styleId="Heading4">
    <w:name w:val="heading 4"/>
    <w:basedOn w:val="Normal"/>
    <w:link w:val="Heading4Char"/>
    <w:uiPriority w:val="9"/>
    <w:semiHidden/>
    <w:unhideWhenUsed/>
    <w:qFormat/>
    <w:rsid w:val="00B047B0"/>
    <w:pPr>
      <w:spacing w:before="40" w:after="40"/>
      <w:outlineLvl w:val="3"/>
    </w:pPr>
    <w:rPr>
      <w:rFonts w:asciiTheme="majorHAnsi" w:eastAsiaTheme="majorEastAsia" w:hAnsiTheme="majorHAnsi" w:cstheme="majorBidi"/>
      <w:bCs/>
      <w:iCs/>
      <w:color w:val="FFFFFF" w:themeColor="background1"/>
      <w:sz w:val="32"/>
    </w:rPr>
  </w:style>
  <w:style w:type="paragraph" w:styleId="Heading5">
    <w:name w:val="heading 5"/>
    <w:basedOn w:val="Normal"/>
    <w:link w:val="Heading5Char"/>
    <w:rsid w:val="00B047B0"/>
    <w:pPr>
      <w:outlineLvl w:val="4"/>
    </w:pPr>
    <w:rPr>
      <w:rFonts w:asciiTheme="majorHAnsi" w:eastAsiaTheme="majorEastAsia" w:hAnsiTheme="majorHAnsi" w:cstheme="majorBidi"/>
      <w:color w:val="C2A0E2" w:themeColor="accent1"/>
      <w:sz w:val="28"/>
    </w:rPr>
  </w:style>
  <w:style w:type="paragraph" w:styleId="Heading6">
    <w:name w:val="heading 6"/>
    <w:basedOn w:val="Normal"/>
    <w:link w:val="Heading6Char"/>
    <w:rsid w:val="00CA47DA"/>
    <w:pPr>
      <w:spacing w:line="288" w:lineRule="auto"/>
      <w:jc w:val="center"/>
      <w:outlineLvl w:val="5"/>
    </w:pPr>
    <w:rPr>
      <w:rFonts w:asciiTheme="majorHAnsi" w:eastAsiaTheme="majorEastAsia" w:hAnsiTheme="majorHAnsi" w:cstheme="majorBidi"/>
      <w:b/>
      <w:iCs/>
      <w:color w:val="404040" w:themeColor="text1" w:themeTint="BF"/>
    </w:rPr>
  </w:style>
  <w:style w:type="paragraph" w:styleId="Heading7">
    <w:name w:val="heading 7"/>
    <w:basedOn w:val="Normal"/>
    <w:link w:val="Heading7Char"/>
    <w:rsid w:val="000B05B2"/>
    <w:pPr>
      <w:spacing w:before="40" w:after="40"/>
      <w:jc w:val="center"/>
      <w:outlineLvl w:val="6"/>
    </w:pPr>
    <w:rPr>
      <w:rFonts w:asciiTheme="majorHAnsi" w:eastAsiaTheme="majorEastAsia" w:hAnsiTheme="majorHAnsi" w:cstheme="majorBidi"/>
      <w:b/>
      <w:iCs/>
      <w:color w:val="6A8E35" w:themeColor="accent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47B0"/>
    <w:rPr>
      <w:caps/>
      <w:color w:val="11A5BB" w:themeColor="text2"/>
    </w:rPr>
  </w:style>
  <w:style w:type="character" w:customStyle="1" w:styleId="HeaderChar">
    <w:name w:val="Header Char"/>
    <w:basedOn w:val="DefaultParagraphFont"/>
    <w:link w:val="Header"/>
    <w:uiPriority w:val="99"/>
    <w:rsid w:val="00B047B0"/>
    <w:rPr>
      <w:caps/>
      <w:color w:val="11A5BB" w:themeColor="text2"/>
    </w:rPr>
  </w:style>
  <w:style w:type="paragraph" w:styleId="Footer">
    <w:name w:val="footer"/>
    <w:basedOn w:val="Normal"/>
    <w:link w:val="FooterChar"/>
    <w:uiPriority w:val="99"/>
    <w:unhideWhenUsed/>
    <w:rsid w:val="00DF5F0E"/>
    <w:pPr>
      <w:tabs>
        <w:tab w:val="center" w:pos="4320"/>
        <w:tab w:val="right" w:pos="8640"/>
      </w:tabs>
    </w:pPr>
  </w:style>
  <w:style w:type="character" w:customStyle="1" w:styleId="FooterChar">
    <w:name w:val="Footer Char"/>
    <w:basedOn w:val="DefaultParagraphFont"/>
    <w:link w:val="Footer"/>
    <w:uiPriority w:val="99"/>
    <w:rsid w:val="00DF5F0E"/>
  </w:style>
  <w:style w:type="paragraph" w:customStyle="1" w:styleId="CoverHeader">
    <w:name w:val="Cover Header"/>
    <w:basedOn w:val="Normal"/>
    <w:link w:val="CoverHeaderChar"/>
    <w:qFormat/>
    <w:rsid w:val="00D23E7F"/>
    <w:pPr>
      <w:jc w:val="center"/>
    </w:pPr>
    <w:rPr>
      <w:rFonts w:asciiTheme="majorHAnsi" w:eastAsiaTheme="majorEastAsia" w:hAnsiTheme="majorHAnsi" w:cstheme="majorBidi"/>
      <w:caps/>
      <w:color w:val="FFFFFF" w:themeColor="background1"/>
      <w:spacing w:val="180"/>
      <w:sz w:val="28"/>
    </w:rPr>
  </w:style>
  <w:style w:type="character" w:customStyle="1" w:styleId="CoverHeaderChar">
    <w:name w:val="Cover Header Char"/>
    <w:basedOn w:val="DefaultParagraphFont"/>
    <w:link w:val="CoverHeader"/>
    <w:rsid w:val="00D23E7F"/>
    <w:rPr>
      <w:rFonts w:asciiTheme="majorHAnsi" w:eastAsiaTheme="majorEastAsia" w:hAnsiTheme="majorHAnsi" w:cstheme="majorBidi"/>
      <w:caps/>
      <w:color w:val="FFFFFF" w:themeColor="background1"/>
      <w:spacing w:val="180"/>
      <w:sz w:val="28"/>
    </w:rPr>
  </w:style>
  <w:style w:type="character" w:customStyle="1" w:styleId="Heading3Char">
    <w:name w:val="Heading 3 Char"/>
    <w:basedOn w:val="DefaultParagraphFont"/>
    <w:link w:val="Heading3"/>
    <w:uiPriority w:val="9"/>
    <w:semiHidden/>
    <w:rsid w:val="008E3DBD"/>
    <w:rPr>
      <w:rFonts w:asciiTheme="majorHAnsi" w:eastAsiaTheme="majorEastAsia" w:hAnsiTheme="majorHAnsi" w:cstheme="majorBidi"/>
      <w:bCs/>
      <w:color w:val="6A8E35" w:themeColor="accent5"/>
      <w:sz w:val="48"/>
    </w:rPr>
  </w:style>
  <w:style w:type="paragraph" w:styleId="Title">
    <w:name w:val="Title"/>
    <w:basedOn w:val="Normal"/>
    <w:link w:val="TitleChar"/>
    <w:uiPriority w:val="10"/>
    <w:qFormat/>
    <w:rsid w:val="0046698A"/>
    <w:pPr>
      <w:spacing w:line="1640" w:lineRule="exact"/>
      <w:jc w:val="center"/>
    </w:pPr>
    <w:rPr>
      <w:rFonts w:asciiTheme="majorHAnsi" w:eastAsiaTheme="majorEastAsia" w:hAnsiTheme="majorHAnsi" w:cstheme="majorBidi"/>
      <w:color w:val="0C7B8B" w:themeColor="text2" w:themeShade="BF"/>
      <w:sz w:val="160"/>
      <w:szCs w:val="52"/>
    </w:rPr>
  </w:style>
  <w:style w:type="character" w:customStyle="1" w:styleId="TitleChar">
    <w:name w:val="Title Char"/>
    <w:basedOn w:val="DefaultParagraphFont"/>
    <w:link w:val="Title"/>
    <w:uiPriority w:val="10"/>
    <w:rsid w:val="0046698A"/>
    <w:rPr>
      <w:rFonts w:asciiTheme="majorHAnsi" w:eastAsiaTheme="majorEastAsia" w:hAnsiTheme="majorHAnsi" w:cstheme="majorBidi"/>
      <w:color w:val="0C7B8B" w:themeColor="text2" w:themeShade="BF"/>
      <w:sz w:val="160"/>
      <w:szCs w:val="52"/>
    </w:rPr>
  </w:style>
  <w:style w:type="paragraph" w:styleId="Subtitle">
    <w:name w:val="Subtitle"/>
    <w:basedOn w:val="Normal"/>
    <w:link w:val="SubtitleChar"/>
    <w:uiPriority w:val="11"/>
    <w:qFormat/>
    <w:rsid w:val="00E5360D"/>
    <w:pPr>
      <w:numPr>
        <w:ilvl w:val="1"/>
      </w:numPr>
      <w:jc w:val="center"/>
    </w:pPr>
    <w:rPr>
      <w:rFonts w:asciiTheme="majorHAnsi" w:eastAsiaTheme="majorEastAsia" w:hAnsiTheme="majorHAnsi" w:cstheme="majorBidi"/>
      <w:iCs/>
      <w:color w:val="2A8694" w:themeColor="accent2" w:themeShade="BF"/>
      <w:sz w:val="28"/>
    </w:rPr>
  </w:style>
  <w:style w:type="character" w:customStyle="1" w:styleId="SubtitleChar">
    <w:name w:val="Subtitle Char"/>
    <w:basedOn w:val="DefaultParagraphFont"/>
    <w:link w:val="Subtitle"/>
    <w:uiPriority w:val="11"/>
    <w:rsid w:val="00E5360D"/>
    <w:rPr>
      <w:rFonts w:asciiTheme="majorHAnsi" w:eastAsiaTheme="majorEastAsia" w:hAnsiTheme="majorHAnsi" w:cstheme="majorBidi"/>
      <w:iCs/>
      <w:color w:val="2A8694" w:themeColor="accent2" w:themeShade="BF"/>
      <w:sz w:val="28"/>
    </w:rPr>
  </w:style>
  <w:style w:type="paragraph" w:styleId="BodyText2">
    <w:name w:val="Body Text 2"/>
    <w:basedOn w:val="Normal"/>
    <w:link w:val="BodyText2Char"/>
    <w:uiPriority w:val="99"/>
    <w:unhideWhenUsed/>
    <w:rsid w:val="000B05B2"/>
    <w:pPr>
      <w:spacing w:after="200"/>
    </w:pPr>
    <w:rPr>
      <w:color w:val="4D4642" w:themeColor="accent3"/>
      <w:sz w:val="20"/>
    </w:rPr>
  </w:style>
  <w:style w:type="character" w:customStyle="1" w:styleId="BodyText2Char">
    <w:name w:val="Body Text 2 Char"/>
    <w:basedOn w:val="DefaultParagraphFont"/>
    <w:link w:val="BodyText2"/>
    <w:uiPriority w:val="99"/>
    <w:rsid w:val="000B05B2"/>
    <w:rPr>
      <w:color w:val="4D4642" w:themeColor="accent3"/>
      <w:sz w:val="20"/>
    </w:rPr>
  </w:style>
  <w:style w:type="character" w:customStyle="1" w:styleId="Heading1Char">
    <w:name w:val="Heading 1 Char"/>
    <w:basedOn w:val="DefaultParagraphFont"/>
    <w:link w:val="Heading1"/>
    <w:uiPriority w:val="9"/>
    <w:rsid w:val="00B047B0"/>
    <w:rPr>
      <w:rFonts w:asciiTheme="majorHAnsi" w:eastAsiaTheme="majorEastAsia" w:hAnsiTheme="majorHAnsi" w:cstheme="majorBidi"/>
      <w:bCs/>
      <w:color w:val="11A5BB" w:themeColor="text2"/>
      <w:sz w:val="48"/>
      <w:szCs w:val="32"/>
    </w:rPr>
  </w:style>
  <w:style w:type="paragraph" w:styleId="BodyText">
    <w:name w:val="Body Text"/>
    <w:basedOn w:val="Normal"/>
    <w:link w:val="BodyTextChar"/>
    <w:uiPriority w:val="99"/>
    <w:semiHidden/>
    <w:unhideWhenUsed/>
    <w:rsid w:val="00B047B0"/>
    <w:pPr>
      <w:spacing w:after="120" w:line="288" w:lineRule="auto"/>
    </w:pPr>
    <w:rPr>
      <w:color w:val="404040" w:themeColor="text1" w:themeTint="BF"/>
    </w:rPr>
  </w:style>
  <w:style w:type="character" w:customStyle="1" w:styleId="BodyTextChar">
    <w:name w:val="Body Text Char"/>
    <w:basedOn w:val="DefaultParagraphFont"/>
    <w:link w:val="BodyText"/>
    <w:uiPriority w:val="99"/>
    <w:semiHidden/>
    <w:rsid w:val="00B047B0"/>
    <w:rPr>
      <w:color w:val="404040" w:themeColor="text1" w:themeTint="BF"/>
    </w:rPr>
  </w:style>
  <w:style w:type="character" w:customStyle="1" w:styleId="Heading4Char">
    <w:name w:val="Heading 4 Char"/>
    <w:basedOn w:val="DefaultParagraphFont"/>
    <w:link w:val="Heading4"/>
    <w:uiPriority w:val="9"/>
    <w:semiHidden/>
    <w:rsid w:val="00B047B0"/>
    <w:rPr>
      <w:rFonts w:asciiTheme="majorHAnsi" w:eastAsiaTheme="majorEastAsia" w:hAnsiTheme="majorHAnsi" w:cstheme="majorBidi"/>
      <w:bCs/>
      <w:iCs/>
      <w:color w:val="FFFFFF" w:themeColor="background1"/>
      <w:sz w:val="32"/>
    </w:rPr>
  </w:style>
  <w:style w:type="character" w:customStyle="1" w:styleId="Heading5Char">
    <w:name w:val="Heading 5 Char"/>
    <w:basedOn w:val="DefaultParagraphFont"/>
    <w:link w:val="Heading5"/>
    <w:rsid w:val="00B047B0"/>
    <w:rPr>
      <w:rFonts w:asciiTheme="majorHAnsi" w:eastAsiaTheme="majorEastAsia" w:hAnsiTheme="majorHAnsi" w:cstheme="majorBidi"/>
      <w:color w:val="C2A0E2" w:themeColor="accent1"/>
      <w:sz w:val="28"/>
    </w:rPr>
  </w:style>
  <w:style w:type="paragraph" w:styleId="BodyText3">
    <w:name w:val="Body Text 3"/>
    <w:basedOn w:val="Normal"/>
    <w:link w:val="BodyText3Char"/>
    <w:rsid w:val="00B047B0"/>
    <w:rPr>
      <w:b/>
      <w:color w:val="404040" w:themeColor="text1" w:themeTint="BF"/>
      <w:szCs w:val="16"/>
    </w:rPr>
  </w:style>
  <w:style w:type="character" w:customStyle="1" w:styleId="BodyText3Char">
    <w:name w:val="Body Text 3 Char"/>
    <w:basedOn w:val="DefaultParagraphFont"/>
    <w:link w:val="BodyText3"/>
    <w:rsid w:val="00B047B0"/>
    <w:rPr>
      <w:b/>
      <w:color w:val="404040" w:themeColor="text1" w:themeTint="BF"/>
      <w:szCs w:val="16"/>
    </w:rPr>
  </w:style>
  <w:style w:type="paragraph" w:customStyle="1" w:styleId="Header-Right">
    <w:name w:val="Header - Right"/>
    <w:basedOn w:val="Header"/>
    <w:link w:val="Header-RightChar"/>
    <w:qFormat/>
    <w:rsid w:val="00B047B0"/>
    <w:pPr>
      <w:jc w:val="right"/>
    </w:pPr>
  </w:style>
  <w:style w:type="character" w:customStyle="1" w:styleId="Header-RightChar">
    <w:name w:val="Header - Right Char"/>
    <w:basedOn w:val="HeaderChar"/>
    <w:link w:val="Header-Right"/>
    <w:rsid w:val="00B047B0"/>
    <w:rPr>
      <w:caps/>
      <w:color w:val="11A5BB" w:themeColor="text2"/>
    </w:rPr>
  </w:style>
  <w:style w:type="paragraph" w:customStyle="1" w:styleId="Header-Back">
    <w:name w:val="Header - Back"/>
    <w:basedOn w:val="Header"/>
    <w:link w:val="Header-BackChar"/>
    <w:qFormat/>
    <w:rsid w:val="00CA47DA"/>
    <w:rPr>
      <w:color w:val="FFFFFF" w:themeColor="background1"/>
    </w:rPr>
  </w:style>
  <w:style w:type="character" w:customStyle="1" w:styleId="Header-BackChar">
    <w:name w:val="Header - Back Char"/>
    <w:basedOn w:val="HeaderChar"/>
    <w:link w:val="Header-Back"/>
    <w:rsid w:val="00CA47DA"/>
    <w:rPr>
      <w:caps/>
      <w:color w:val="FFFFFF" w:themeColor="background1"/>
    </w:rPr>
  </w:style>
  <w:style w:type="paragraph" w:customStyle="1" w:styleId="HeaderBack-Right">
    <w:name w:val="Header Back - Right"/>
    <w:basedOn w:val="Header"/>
    <w:link w:val="HeaderBack-RightChar"/>
    <w:qFormat/>
    <w:rsid w:val="00CA47DA"/>
    <w:pPr>
      <w:jc w:val="right"/>
    </w:pPr>
    <w:rPr>
      <w:color w:val="FFFFFF" w:themeColor="background1"/>
    </w:rPr>
  </w:style>
  <w:style w:type="character" w:customStyle="1" w:styleId="HeaderBack-RightChar">
    <w:name w:val="Header Back - Right Char"/>
    <w:basedOn w:val="HeaderChar"/>
    <w:link w:val="HeaderBack-Right"/>
    <w:rsid w:val="00CA47DA"/>
    <w:rPr>
      <w:caps/>
      <w:color w:val="FFFFFF" w:themeColor="background1"/>
    </w:rPr>
  </w:style>
  <w:style w:type="character" w:customStyle="1" w:styleId="Heading6Char">
    <w:name w:val="Heading 6 Char"/>
    <w:basedOn w:val="DefaultParagraphFont"/>
    <w:link w:val="Heading6"/>
    <w:rsid w:val="00CA47DA"/>
    <w:rPr>
      <w:rFonts w:asciiTheme="majorHAnsi" w:eastAsiaTheme="majorEastAsia" w:hAnsiTheme="majorHAnsi" w:cstheme="majorBidi"/>
      <w:b/>
      <w:iCs/>
      <w:color w:val="404040" w:themeColor="text1" w:themeTint="BF"/>
    </w:rPr>
  </w:style>
  <w:style w:type="character" w:customStyle="1" w:styleId="Heading2Char">
    <w:name w:val="Heading 2 Char"/>
    <w:basedOn w:val="DefaultParagraphFont"/>
    <w:link w:val="Heading2"/>
    <w:rsid w:val="00CA47DA"/>
    <w:rPr>
      <w:rFonts w:asciiTheme="majorHAnsi" w:eastAsiaTheme="majorEastAsia" w:hAnsiTheme="majorHAnsi" w:cstheme="majorBidi"/>
      <w:bCs/>
      <w:color w:val="C2A0E2" w:themeColor="accent1"/>
      <w:sz w:val="36"/>
      <w:szCs w:val="26"/>
    </w:rPr>
  </w:style>
  <w:style w:type="paragraph" w:styleId="BlockText">
    <w:name w:val="Block Text"/>
    <w:basedOn w:val="Normal"/>
    <w:rsid w:val="00CA47DA"/>
    <w:pPr>
      <w:spacing w:line="264" w:lineRule="auto"/>
    </w:pPr>
    <w:rPr>
      <w:iCs/>
      <w:color w:val="404040" w:themeColor="text1" w:themeTint="BF"/>
      <w:sz w:val="20"/>
    </w:rPr>
  </w:style>
  <w:style w:type="paragraph" w:customStyle="1" w:styleId="Title-Back">
    <w:name w:val="Title - Back"/>
    <w:basedOn w:val="Title"/>
    <w:link w:val="Title-BackChar"/>
    <w:qFormat/>
    <w:rsid w:val="0046698A"/>
    <w:pPr>
      <w:spacing w:line="240" w:lineRule="auto"/>
      <w:jc w:val="left"/>
    </w:pPr>
    <w:rPr>
      <w:color w:val="FFFFFF" w:themeColor="background1"/>
      <w:sz w:val="72"/>
    </w:rPr>
  </w:style>
  <w:style w:type="character" w:customStyle="1" w:styleId="Title-BackChar">
    <w:name w:val="Title - Back Char"/>
    <w:basedOn w:val="TitleChar"/>
    <w:link w:val="Title-Back"/>
    <w:rsid w:val="0046698A"/>
    <w:rPr>
      <w:rFonts w:asciiTheme="majorHAnsi" w:eastAsiaTheme="majorEastAsia" w:hAnsiTheme="majorHAnsi" w:cstheme="majorBidi"/>
      <w:color w:val="FFFFFF" w:themeColor="background1"/>
      <w:sz w:val="72"/>
      <w:szCs w:val="52"/>
    </w:rPr>
  </w:style>
  <w:style w:type="paragraph" w:customStyle="1" w:styleId="BodyText-Dark">
    <w:name w:val="Body Text - Dark"/>
    <w:basedOn w:val="BodyText"/>
    <w:link w:val="BodyText-DarkChar"/>
    <w:qFormat/>
    <w:rsid w:val="0052629E"/>
    <w:rPr>
      <w:color w:val="0C7B8B" w:themeColor="text2" w:themeShade="BF"/>
    </w:rPr>
  </w:style>
  <w:style w:type="character" w:customStyle="1" w:styleId="BodyText-DarkChar">
    <w:name w:val="Body Text - Dark Char"/>
    <w:basedOn w:val="BodyTextChar"/>
    <w:link w:val="BodyText-Dark"/>
    <w:rsid w:val="0052629E"/>
    <w:rPr>
      <w:color w:val="0C7B8B" w:themeColor="text2" w:themeShade="BF"/>
    </w:rPr>
  </w:style>
  <w:style w:type="paragraph" w:customStyle="1" w:styleId="Subtitle-Back">
    <w:name w:val="Subtitle - Back"/>
    <w:basedOn w:val="Subtitle"/>
    <w:link w:val="Subtitle-BackChar"/>
    <w:qFormat/>
    <w:rsid w:val="009B0516"/>
    <w:rPr>
      <w:sz w:val="48"/>
    </w:rPr>
  </w:style>
  <w:style w:type="character" w:customStyle="1" w:styleId="Subtitle-BackChar">
    <w:name w:val="Subtitle - Back Char"/>
    <w:basedOn w:val="SubtitleChar"/>
    <w:link w:val="Subtitle-Back"/>
    <w:rsid w:val="009B0516"/>
    <w:rPr>
      <w:rFonts w:asciiTheme="majorHAnsi" w:eastAsiaTheme="majorEastAsia" w:hAnsiTheme="majorHAnsi" w:cstheme="majorBidi"/>
      <w:iCs/>
      <w:color w:val="2A8694" w:themeColor="accent2" w:themeShade="BF"/>
      <w:sz w:val="48"/>
    </w:rPr>
  </w:style>
  <w:style w:type="paragraph" w:customStyle="1" w:styleId="Mailer">
    <w:name w:val="Mailer"/>
    <w:basedOn w:val="Normal"/>
    <w:link w:val="MailerChar"/>
    <w:qFormat/>
    <w:rsid w:val="009B0516"/>
    <w:rPr>
      <w:color w:val="11A5BB" w:themeColor="text2"/>
      <w:sz w:val="28"/>
    </w:rPr>
  </w:style>
  <w:style w:type="character" w:customStyle="1" w:styleId="MailerChar">
    <w:name w:val="Mailer Char"/>
    <w:basedOn w:val="DefaultParagraphFont"/>
    <w:link w:val="Mailer"/>
    <w:rsid w:val="009B0516"/>
    <w:rPr>
      <w:color w:val="11A5BB" w:themeColor="text2"/>
      <w:sz w:val="28"/>
    </w:rPr>
  </w:style>
  <w:style w:type="paragraph" w:customStyle="1" w:styleId="Page">
    <w:name w:val="Page"/>
    <w:basedOn w:val="Normal"/>
    <w:link w:val="PageChar"/>
    <w:qFormat/>
    <w:rsid w:val="005B5D77"/>
    <w:pPr>
      <w:jc w:val="center"/>
    </w:pPr>
    <w:rPr>
      <w:color w:val="11A5BB" w:themeColor="text2"/>
      <w:sz w:val="20"/>
    </w:rPr>
  </w:style>
  <w:style w:type="character" w:customStyle="1" w:styleId="PageChar">
    <w:name w:val="Page Char"/>
    <w:basedOn w:val="DefaultParagraphFont"/>
    <w:link w:val="Page"/>
    <w:rsid w:val="005B5D77"/>
    <w:rPr>
      <w:color w:val="11A5BB" w:themeColor="text2"/>
      <w:sz w:val="20"/>
    </w:rPr>
  </w:style>
  <w:style w:type="paragraph" w:customStyle="1" w:styleId="Subheading">
    <w:name w:val="Subheading"/>
    <w:basedOn w:val="Normal"/>
    <w:link w:val="SubheadingChar"/>
    <w:qFormat/>
    <w:rsid w:val="00E5360D"/>
    <w:rPr>
      <w:color w:val="2A8694" w:themeColor="accent2" w:themeShade="BF"/>
      <w:sz w:val="36"/>
    </w:rPr>
  </w:style>
  <w:style w:type="character" w:customStyle="1" w:styleId="SubheadingChar">
    <w:name w:val="Subheading Char"/>
    <w:basedOn w:val="DefaultParagraphFont"/>
    <w:link w:val="Subheading"/>
    <w:rsid w:val="00E5360D"/>
    <w:rPr>
      <w:color w:val="2A8694" w:themeColor="accent2" w:themeShade="BF"/>
      <w:sz w:val="36"/>
    </w:rPr>
  </w:style>
  <w:style w:type="character" w:customStyle="1" w:styleId="Heading7Char">
    <w:name w:val="Heading 7 Char"/>
    <w:basedOn w:val="DefaultParagraphFont"/>
    <w:link w:val="Heading7"/>
    <w:rsid w:val="000B05B2"/>
    <w:rPr>
      <w:rFonts w:asciiTheme="majorHAnsi" w:eastAsiaTheme="majorEastAsia" w:hAnsiTheme="majorHAnsi" w:cstheme="majorBidi"/>
      <w:b/>
      <w:iCs/>
      <w:color w:val="6A8E35" w:themeColor="accent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jpeg"/><Relationship Id="rId31" Type="http://schemas.openxmlformats.org/officeDocument/2006/relationships/header" Target="header3.xml"/><Relationship Id="rId32" Type="http://schemas.openxmlformats.org/officeDocument/2006/relationships/footer" Target="footer2.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4.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jpg"/><Relationship Id="rId14" Type="http://schemas.openxmlformats.org/officeDocument/2006/relationships/image" Target="media/image5.png"/><Relationship Id="rId15" Type="http://schemas.openxmlformats.org/officeDocument/2006/relationships/image" Target="media/image6.emf"/><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3" Type="http://schemas.openxmlformats.org/officeDocument/2006/relationships/image" Target="media/image25.png"/><Relationship Id="rId4" Type="http://schemas.openxmlformats.org/officeDocument/2006/relationships/image" Target="media/image26.png"/><Relationship Id="rId1" Type="http://schemas.openxmlformats.org/officeDocument/2006/relationships/image" Target="media/image23.png"/><Relationship Id="rId2"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Newsletters:Summer%20Newsletter.dotx" TargetMode="External"/></Relationships>
</file>

<file path=word/theme/theme1.xml><?xml version="1.0" encoding="utf-8"?>
<a:theme xmlns:a="http://schemas.openxmlformats.org/drawingml/2006/main" name="Office Theme">
  <a:themeElements>
    <a:clrScheme name="Summer Newsletter">
      <a:dk1>
        <a:sysClr val="windowText" lastClr="000000"/>
      </a:dk1>
      <a:lt1>
        <a:sysClr val="window" lastClr="FFFFFF"/>
      </a:lt1>
      <a:dk2>
        <a:srgbClr val="11A5BB"/>
      </a:dk2>
      <a:lt2>
        <a:srgbClr val="AFE1E8"/>
      </a:lt2>
      <a:accent1>
        <a:srgbClr val="C2A0E2"/>
      </a:accent1>
      <a:accent2>
        <a:srgbClr val="38B4C6"/>
      </a:accent2>
      <a:accent3>
        <a:srgbClr val="4D4642"/>
      </a:accent3>
      <a:accent4>
        <a:srgbClr val="E4F8C8"/>
      </a:accent4>
      <a:accent5>
        <a:srgbClr val="6A8E35"/>
      </a:accent5>
      <a:accent6>
        <a:srgbClr val="FFC000"/>
      </a:accent6>
      <a:hlink>
        <a:srgbClr val="0B7383"/>
      </a:hlink>
      <a:folHlink>
        <a:srgbClr val="52BFCE"/>
      </a:folHlink>
    </a:clrScheme>
    <a:fontScheme name="Summer Newsletter">
      <a:majorFont>
        <a:latin typeface="Calisto MT"/>
        <a:ea typeface=""/>
        <a:cs typeface=""/>
        <a:font script="Jpan" typeface="ＭＳ Ｐ明朝"/>
      </a:majorFont>
      <a:minorFont>
        <a:latin typeface="Calisto MT"/>
        <a:ea typeface=""/>
        <a:cs typeface=""/>
        <a:font script="Jpan" typeface="ＭＳ Ｐ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Summer Newsletter.dotx</Template>
  <TotalTime>3</TotalTime>
  <Pages>6</Pages>
  <Words>11</Words>
  <Characters>67</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Shelley Murray</dc:creator>
  <cp:keywords/>
  <dc:description/>
  <cp:lastModifiedBy>Shelley Murray</cp:lastModifiedBy>
  <cp:revision>2</cp:revision>
  <cp:lastPrinted>2014-08-18T17:01:00Z</cp:lastPrinted>
  <dcterms:created xsi:type="dcterms:W3CDTF">2015-02-17T21:54:00Z</dcterms:created>
  <dcterms:modified xsi:type="dcterms:W3CDTF">2015-02-17T21:54:00Z</dcterms:modified>
  <cp:category/>
</cp:coreProperties>
</file>